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874A9" w14:textId="58E0888F" w:rsidR="005606A6" w:rsidRDefault="005606A6">
      <w:r>
        <w:t xml:space="preserve">DAY: </w:t>
      </w:r>
    </w:p>
    <w:p w14:paraId="5FEE0DDA" w14:textId="77777777" w:rsidR="005606A6" w:rsidRDefault="005606A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923"/>
        <w:gridCol w:w="1923"/>
        <w:gridCol w:w="1924"/>
        <w:gridCol w:w="1924"/>
        <w:gridCol w:w="1924"/>
        <w:gridCol w:w="1924"/>
        <w:gridCol w:w="1924"/>
      </w:tblGrid>
      <w:tr w:rsidR="005606A6" w14:paraId="4531120D" w14:textId="76659AF4" w:rsidTr="00A873C4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7F67E378" w14:textId="34E51405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F8E80A9" w14:textId="533DC29B" w:rsidR="005606A6" w:rsidRDefault="005606A6" w:rsidP="005606A6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DF3693F" w14:textId="35772339" w:rsidR="005606A6" w:rsidRDefault="005606A6" w:rsidP="005606A6">
            <w:pPr>
              <w:jc w:val="center"/>
            </w:pPr>
            <w:r>
              <w:t>Position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E1961A5" w14:textId="2757D7B2" w:rsidR="005606A6" w:rsidRDefault="005606A6" w:rsidP="005606A6">
            <w:pPr>
              <w:jc w:val="center"/>
            </w:pPr>
            <w:r>
              <w:t>Choose higher?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EC39C8D" w14:textId="50488013" w:rsidR="005606A6" w:rsidRDefault="005606A6" w:rsidP="005606A6">
            <w:pPr>
              <w:jc w:val="center"/>
            </w:pPr>
            <w:r>
              <w:t>Time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159D478" w14:textId="197BD78B" w:rsidR="005606A6" w:rsidRDefault="005606A6" w:rsidP="005606A6">
            <w:pPr>
              <w:jc w:val="center"/>
            </w:pPr>
            <w:r>
              <w:t>Attacks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E38D430" w14:textId="0A0C1066" w:rsidR="005606A6" w:rsidRDefault="005606A6" w:rsidP="005606A6">
            <w:pPr>
              <w:jc w:val="center"/>
            </w:pPr>
            <w:r>
              <w:t>Time smaller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2F670DD" w14:textId="36A8023A" w:rsidR="005606A6" w:rsidRDefault="005606A6" w:rsidP="005606A6">
            <w:pPr>
              <w:jc w:val="center"/>
            </w:pPr>
            <w:r>
              <w:t>Attacks smaller</w:t>
            </w:r>
          </w:p>
        </w:tc>
      </w:tr>
      <w:tr w:rsidR="005606A6" w14:paraId="33367FEF" w14:textId="335494A5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068E43AF" w14:textId="23D63EFF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AC74494" w14:textId="6D3B937A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2882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04267952" w14:textId="68DF7550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308E946" w14:textId="0A4DE1E3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7E9FBE6" w14:textId="68867BF2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6715564" w14:textId="16236FD8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4E57E99" w14:textId="46431257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4ED746EC" w14:textId="77777777" w:rsidR="005606A6" w:rsidRDefault="005606A6" w:rsidP="005606A6">
            <w:pPr>
              <w:jc w:val="center"/>
            </w:pPr>
          </w:p>
        </w:tc>
      </w:tr>
      <w:tr w:rsidR="005606A6" w14:paraId="7C1B0698" w14:textId="33C8A26D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4CD6D12F" w14:textId="3FD0267D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823DE59" w14:textId="2F616F3D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2940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3D2CC973" w14:textId="24E982A7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A3926D4" w14:textId="7693F34B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D937BFD" w14:textId="35075D52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E08852F" w14:textId="42CC5C8D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7EA21AF" w14:textId="5FA47293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330C0F82" w14:textId="77777777" w:rsidR="005606A6" w:rsidRDefault="005606A6" w:rsidP="005606A6">
            <w:pPr>
              <w:jc w:val="center"/>
            </w:pPr>
          </w:p>
        </w:tc>
      </w:tr>
      <w:tr w:rsidR="005606A6" w14:paraId="68B85327" w14:textId="70BBB4E2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33D8F51F" w14:textId="145A255B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5408280" w14:textId="6157CF53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2999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23F8FCB" w14:textId="7D0778F3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B7C1299" w14:textId="2B5BD502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1E245BB" w14:textId="2C1E8EDF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709A0214" w14:textId="722C64A9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F4EAFBA" w14:textId="2D4604A1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6C1726F4" w14:textId="77777777" w:rsidR="005606A6" w:rsidRDefault="005606A6" w:rsidP="005606A6">
            <w:pPr>
              <w:jc w:val="center"/>
            </w:pPr>
          </w:p>
        </w:tc>
      </w:tr>
      <w:tr w:rsidR="005606A6" w14:paraId="61DFAF78" w14:textId="4F3E4B36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025ADE2E" w14:textId="1C7D51E0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30A4A79" w14:textId="0EBAC363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3061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33B4BD8F" w14:textId="77D84BB0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7D8EC4B" w14:textId="6F67B003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7EDCED1" w14:textId="2EA0F1C4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923EC0A" w14:textId="0A60621F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222F362" w14:textId="22B81091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23D8381A" w14:textId="77777777" w:rsidR="005606A6" w:rsidRDefault="005606A6" w:rsidP="005606A6">
            <w:pPr>
              <w:jc w:val="center"/>
            </w:pPr>
          </w:p>
        </w:tc>
      </w:tr>
      <w:tr w:rsidR="005606A6" w14:paraId="2CFDC2AC" w14:textId="38ECFCFC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5D5B89A0" w14:textId="1F771A4C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BBBA2B5" w14:textId="37389B38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F18C799" w14:textId="2F0CF21D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4ADEAC9" w14:textId="652DF495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F14EF51" w14:textId="06E6F411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12DEF83" w14:textId="0B599648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A4A3C73" w14:textId="3FDC8EA8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76B22A95" w14:textId="77777777" w:rsidR="005606A6" w:rsidRDefault="005606A6" w:rsidP="005606A6">
            <w:pPr>
              <w:jc w:val="center"/>
            </w:pPr>
          </w:p>
        </w:tc>
      </w:tr>
      <w:tr w:rsidR="005606A6" w14:paraId="20BC6E7B" w14:textId="2C188A92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1E22117C" w14:textId="59B2AD9A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C058316" w14:textId="36BAC656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3058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22A49F4C" w14:textId="585A9676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07FEBEC" w14:textId="48CF6B77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68A70E2" w14:textId="7BC17C6D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819781F" w14:textId="09F0F3B1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4223E4A" w14:textId="1EB1114A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4488C0DB" w14:textId="77777777" w:rsidR="005606A6" w:rsidRDefault="005606A6" w:rsidP="005606A6">
            <w:pPr>
              <w:jc w:val="center"/>
            </w:pPr>
          </w:p>
        </w:tc>
      </w:tr>
      <w:tr w:rsidR="005606A6" w14:paraId="415E4BD9" w14:textId="4D5B65C7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77E7371A" w14:textId="512EEDA7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C39D927" w14:textId="105FFA7C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07C0016" w14:textId="787FF930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01C4455" w14:textId="1309C2B9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776196B" w14:textId="312928AA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78B9DB9C" w14:textId="280DB6C3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D2AE34A" w14:textId="264B0BBA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465C636D" w14:textId="77777777" w:rsidR="005606A6" w:rsidRDefault="005606A6" w:rsidP="005606A6">
            <w:pPr>
              <w:jc w:val="center"/>
            </w:pPr>
          </w:p>
        </w:tc>
      </w:tr>
      <w:tr w:rsidR="005606A6" w14:paraId="6A611B0B" w14:textId="615F2829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5990A5FD" w14:textId="329A8B12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D3CB2CE" w14:textId="6DD60A8D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4097678" w14:textId="7115E71B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A129E13" w14:textId="5F66429A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7473FDB" w14:textId="21C6B6F9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3697F43" w14:textId="4D110A58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1440ADA" w14:textId="6087994D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1A948563" w14:textId="77777777" w:rsidR="005606A6" w:rsidRDefault="005606A6" w:rsidP="005606A6">
            <w:pPr>
              <w:jc w:val="center"/>
            </w:pPr>
          </w:p>
        </w:tc>
      </w:tr>
      <w:tr w:rsidR="005606A6" w14:paraId="5A7EF001" w14:textId="4ECDEE4C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2A576AA3" w14:textId="20824A02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6A2A96E" w14:textId="415E0079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29733102" w14:textId="1E738607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32BE34E" w14:textId="2BBA203D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5BC0F6A" w14:textId="01AED8A7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AA81473" w14:textId="47A435C0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D25496F" w14:textId="704FFCDA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4D3BB073" w14:textId="77777777" w:rsidR="005606A6" w:rsidRDefault="005606A6" w:rsidP="005606A6">
            <w:pPr>
              <w:jc w:val="center"/>
            </w:pPr>
          </w:p>
        </w:tc>
      </w:tr>
      <w:tr w:rsidR="005606A6" w14:paraId="7982ED50" w14:textId="05ED19A0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52CA378B" w14:textId="122EAC9C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2C1BFE4" w14:textId="23A08D74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2986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57DB807C" w14:textId="4D7BDF3A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ADD0751" w14:textId="6CC144DE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C6E61FA" w14:textId="1AEC0D27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1B18C76" w14:textId="27AFB629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3666023" w14:textId="50E9780F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73FCCD8A" w14:textId="77777777" w:rsidR="005606A6" w:rsidRDefault="005606A6" w:rsidP="005606A6">
            <w:pPr>
              <w:jc w:val="center"/>
            </w:pPr>
          </w:p>
        </w:tc>
      </w:tr>
      <w:tr w:rsidR="005606A6" w14:paraId="7A7632B2" w14:textId="44660CBC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2ED704A8" w14:textId="6D63694A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9DA7EC5" w14:textId="19CB2B9B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CC42B47" w14:textId="7010E430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CBD2480" w14:textId="6456C6AE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F2E16F2" w14:textId="0E04AC68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6331097" w14:textId="4D7B4B4D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010400E" w14:textId="242F812C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1A036DD4" w14:textId="77777777" w:rsidR="005606A6" w:rsidRDefault="005606A6" w:rsidP="005606A6">
            <w:pPr>
              <w:jc w:val="center"/>
            </w:pPr>
          </w:p>
        </w:tc>
      </w:tr>
      <w:tr w:rsidR="005606A6" w14:paraId="1CC39BCA" w14:textId="10991637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2383E029" w14:textId="39C30A48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53B445D" w14:textId="0A6E4FAA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2917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FD520F9" w14:textId="2E6645A1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E5EADE5" w14:textId="2F000255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142284D" w14:textId="6BB8E397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210BA0F" w14:textId="020A99BF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6BEB21B" w14:textId="530F039E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5BF5F84C" w14:textId="77777777" w:rsidR="005606A6" w:rsidRDefault="005606A6" w:rsidP="005606A6">
            <w:pPr>
              <w:jc w:val="center"/>
            </w:pPr>
          </w:p>
        </w:tc>
      </w:tr>
      <w:tr w:rsidR="005606A6" w14:paraId="6D40451D" w14:textId="06435DEB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173C5007" w14:textId="65FBCADE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FD6E67E" w14:textId="07A289EF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3037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450A8FF" w14:textId="2F4D2145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570309B" w14:textId="0A59BA4F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C05685A" w14:textId="6CC6312F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6810774" w14:textId="5E548D86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F07E745" w14:textId="248A07A8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6176BFD5" w14:textId="77777777" w:rsidR="005606A6" w:rsidRDefault="005606A6" w:rsidP="005606A6">
            <w:pPr>
              <w:jc w:val="center"/>
            </w:pPr>
          </w:p>
        </w:tc>
      </w:tr>
      <w:tr w:rsidR="005606A6" w14:paraId="5788BCB9" w14:textId="23AA48D0" w:rsidTr="005606A6">
        <w:trPr>
          <w:jc w:val="center"/>
        </w:trPr>
        <w:tc>
          <w:tcPr>
            <w:tcW w:w="1922" w:type="dxa"/>
            <w:vAlign w:val="bottom"/>
          </w:tcPr>
          <w:p w14:paraId="55A85DE6" w14:textId="4DBE55FE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A4</w:t>
            </w:r>
          </w:p>
        </w:tc>
        <w:tc>
          <w:tcPr>
            <w:tcW w:w="1923" w:type="dxa"/>
            <w:vAlign w:val="bottom"/>
          </w:tcPr>
          <w:p w14:paraId="37271DD7" w14:textId="19F5DD06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3131</w:t>
            </w:r>
          </w:p>
        </w:tc>
        <w:tc>
          <w:tcPr>
            <w:tcW w:w="1923" w:type="dxa"/>
            <w:vAlign w:val="center"/>
          </w:tcPr>
          <w:p w14:paraId="7D06DE24" w14:textId="172FDC4E" w:rsidR="005606A6" w:rsidRDefault="005606A6" w:rsidP="005606A6">
            <w:pPr>
              <w:jc w:val="center"/>
            </w:pPr>
          </w:p>
        </w:tc>
        <w:tc>
          <w:tcPr>
            <w:tcW w:w="1924" w:type="dxa"/>
            <w:vAlign w:val="center"/>
          </w:tcPr>
          <w:p w14:paraId="0B8510FA" w14:textId="5B779F87" w:rsidR="005606A6" w:rsidRDefault="005606A6" w:rsidP="005606A6">
            <w:pPr>
              <w:jc w:val="center"/>
            </w:pPr>
          </w:p>
        </w:tc>
        <w:tc>
          <w:tcPr>
            <w:tcW w:w="1924" w:type="dxa"/>
            <w:vAlign w:val="bottom"/>
          </w:tcPr>
          <w:p w14:paraId="0AE91114" w14:textId="360E3E45" w:rsidR="005606A6" w:rsidRDefault="005606A6" w:rsidP="005606A6">
            <w:pPr>
              <w:jc w:val="center"/>
            </w:pPr>
          </w:p>
        </w:tc>
        <w:tc>
          <w:tcPr>
            <w:tcW w:w="1924" w:type="dxa"/>
            <w:vAlign w:val="bottom"/>
          </w:tcPr>
          <w:p w14:paraId="2A40DFF8" w14:textId="187405C6" w:rsidR="005606A6" w:rsidRDefault="005606A6" w:rsidP="005606A6">
            <w:pPr>
              <w:jc w:val="center"/>
            </w:pPr>
          </w:p>
        </w:tc>
        <w:tc>
          <w:tcPr>
            <w:tcW w:w="1924" w:type="dxa"/>
            <w:vAlign w:val="bottom"/>
          </w:tcPr>
          <w:p w14:paraId="15DCED4F" w14:textId="3D02333A" w:rsidR="005606A6" w:rsidRDefault="005606A6" w:rsidP="005606A6">
            <w:pPr>
              <w:jc w:val="center"/>
            </w:pPr>
          </w:p>
        </w:tc>
        <w:tc>
          <w:tcPr>
            <w:tcW w:w="1924" w:type="dxa"/>
          </w:tcPr>
          <w:p w14:paraId="56B825C2" w14:textId="77777777" w:rsidR="005606A6" w:rsidRDefault="005606A6" w:rsidP="005606A6">
            <w:pPr>
              <w:jc w:val="center"/>
            </w:pPr>
          </w:p>
        </w:tc>
      </w:tr>
    </w:tbl>
    <w:p w14:paraId="3E8A0076" w14:textId="77777777" w:rsidR="00EF5072" w:rsidRDefault="00EF5072" w:rsidP="00B8028C">
      <w:pPr>
        <w:jc w:val="center"/>
      </w:pPr>
    </w:p>
    <w:tbl>
      <w:tblPr>
        <w:tblStyle w:val="TableGrid"/>
        <w:tblW w:w="15388" w:type="dxa"/>
        <w:jc w:val="center"/>
        <w:tblLook w:val="04A0" w:firstRow="1" w:lastRow="0" w:firstColumn="1" w:lastColumn="0" w:noHBand="0" w:noVBand="1"/>
      </w:tblPr>
      <w:tblGrid>
        <w:gridCol w:w="1838"/>
        <w:gridCol w:w="6775"/>
        <w:gridCol w:w="6775"/>
      </w:tblGrid>
      <w:tr w:rsidR="005606A6" w14:paraId="5EA17D44" w14:textId="77777777" w:rsidTr="005606A6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64870923" w14:textId="16102BD3" w:rsidR="005606A6" w:rsidRDefault="005606A6" w:rsidP="005606A6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7D83E458" w14:textId="13A5805F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Time higher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47DC0465" w14:textId="143241FA" w:rsidR="005606A6" w:rsidRDefault="005606A6" w:rsidP="005606A6">
            <w:pPr>
              <w:jc w:val="center"/>
            </w:pPr>
            <w:r>
              <w:t>Time smaller</w:t>
            </w:r>
          </w:p>
        </w:tc>
      </w:tr>
      <w:tr w:rsidR="005606A6" w14:paraId="5239CA54" w14:textId="77777777" w:rsidTr="005606A6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78403320" w14:textId="056DF494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2882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2AE4A112" w14:textId="3BE1B05C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center"/>
          </w:tcPr>
          <w:p w14:paraId="2003F0CE" w14:textId="77777777" w:rsidR="005606A6" w:rsidRDefault="005606A6" w:rsidP="005606A6">
            <w:pPr>
              <w:jc w:val="center"/>
            </w:pPr>
          </w:p>
        </w:tc>
      </w:tr>
      <w:tr w:rsidR="005606A6" w14:paraId="35E4267E" w14:textId="77777777" w:rsidTr="005606A6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6E7EA718" w14:textId="664C8AB6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2940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2AC16FFD" w14:textId="5C37968E" w:rsidR="005606A6" w:rsidRDefault="005606A6" w:rsidP="005606A6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59F20CDB" w14:textId="77777777" w:rsidR="005606A6" w:rsidRDefault="005606A6" w:rsidP="005606A6">
            <w:pPr>
              <w:jc w:val="center"/>
            </w:pPr>
          </w:p>
        </w:tc>
      </w:tr>
      <w:tr w:rsidR="005606A6" w14:paraId="4CF5851B" w14:textId="77777777" w:rsidTr="005606A6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41E56D85" w14:textId="217243C2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2999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46945296" w14:textId="5B97BD52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433114BE" w14:textId="77777777" w:rsidR="005606A6" w:rsidRDefault="005606A6" w:rsidP="005606A6">
            <w:pPr>
              <w:jc w:val="center"/>
            </w:pPr>
          </w:p>
        </w:tc>
      </w:tr>
      <w:tr w:rsidR="005606A6" w14:paraId="23C018AD" w14:textId="77777777" w:rsidTr="005606A6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44AEB40F" w14:textId="379E2293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3061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5BBC214E" w14:textId="6746D6AB" w:rsidR="005606A6" w:rsidRDefault="005606A6" w:rsidP="005606A6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5B5695DD" w14:textId="77777777" w:rsidR="005606A6" w:rsidRDefault="005606A6" w:rsidP="005606A6">
            <w:pPr>
              <w:jc w:val="center"/>
            </w:pPr>
          </w:p>
        </w:tc>
      </w:tr>
      <w:tr w:rsidR="005606A6" w14:paraId="267FA59C" w14:textId="77777777" w:rsidTr="005606A6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5F84C6A2" w14:textId="48A1249D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2893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036E6BA9" w14:textId="23A63CD5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3E24D802" w14:textId="77777777" w:rsidR="005606A6" w:rsidRDefault="005606A6" w:rsidP="005606A6">
            <w:pPr>
              <w:jc w:val="center"/>
            </w:pPr>
          </w:p>
        </w:tc>
      </w:tr>
      <w:tr w:rsidR="005606A6" w14:paraId="09002EC4" w14:textId="77777777" w:rsidTr="005606A6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3CB14CDE" w14:textId="69067240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3058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6922FB71" w14:textId="3B7881A2" w:rsidR="005606A6" w:rsidRDefault="005606A6" w:rsidP="005606A6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7E150F7D" w14:textId="77777777" w:rsidR="005606A6" w:rsidRDefault="005606A6" w:rsidP="005606A6">
            <w:pPr>
              <w:jc w:val="center"/>
            </w:pPr>
          </w:p>
        </w:tc>
      </w:tr>
      <w:tr w:rsidR="005606A6" w14:paraId="76E986D0" w14:textId="77777777" w:rsidTr="005606A6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10B400F8" w14:textId="3759EB93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3127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3E15C2CC" w14:textId="1911FDEB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63DED6F6" w14:textId="77777777" w:rsidR="005606A6" w:rsidRDefault="005606A6" w:rsidP="005606A6">
            <w:pPr>
              <w:jc w:val="center"/>
            </w:pPr>
          </w:p>
        </w:tc>
      </w:tr>
      <w:tr w:rsidR="005606A6" w14:paraId="60244F71" w14:textId="77777777" w:rsidTr="005606A6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652572EA" w14:textId="0FAF3694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2946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44D7E8DE" w14:textId="6246E095" w:rsidR="005606A6" w:rsidRDefault="005606A6" w:rsidP="005606A6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2A0D6D3C" w14:textId="77777777" w:rsidR="005606A6" w:rsidRDefault="005606A6" w:rsidP="005606A6">
            <w:pPr>
              <w:jc w:val="center"/>
            </w:pPr>
          </w:p>
        </w:tc>
      </w:tr>
      <w:tr w:rsidR="005606A6" w14:paraId="7CF1284E" w14:textId="77777777" w:rsidTr="005606A6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39CFED3E" w14:textId="4FCD8CE1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2972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1E5D164B" w14:textId="5422A784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center"/>
          </w:tcPr>
          <w:p w14:paraId="742CFCF5" w14:textId="77777777" w:rsidR="005606A6" w:rsidRDefault="005606A6" w:rsidP="005606A6">
            <w:pPr>
              <w:jc w:val="center"/>
            </w:pPr>
          </w:p>
        </w:tc>
      </w:tr>
      <w:tr w:rsidR="005606A6" w14:paraId="4F2EE463" w14:textId="77777777" w:rsidTr="005606A6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713712CE" w14:textId="1BA267A9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2986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16ACF3D1" w14:textId="508168AA" w:rsidR="005606A6" w:rsidRDefault="005606A6" w:rsidP="005606A6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04125AB8" w14:textId="77777777" w:rsidR="005606A6" w:rsidRDefault="005606A6" w:rsidP="005606A6">
            <w:pPr>
              <w:jc w:val="center"/>
            </w:pPr>
          </w:p>
        </w:tc>
      </w:tr>
      <w:tr w:rsidR="005606A6" w14:paraId="2BB63F7E" w14:textId="77777777" w:rsidTr="005606A6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74C5573A" w14:textId="406F82A8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3004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790E0856" w14:textId="0F992950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2A62CF44" w14:textId="77777777" w:rsidR="005606A6" w:rsidRDefault="005606A6" w:rsidP="005606A6">
            <w:pPr>
              <w:jc w:val="center"/>
            </w:pPr>
          </w:p>
        </w:tc>
      </w:tr>
      <w:tr w:rsidR="005606A6" w14:paraId="4E1559C6" w14:textId="77777777" w:rsidTr="005606A6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7048EF2E" w14:textId="10F42CB8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2917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08363F2C" w14:textId="01D29697" w:rsidR="005606A6" w:rsidRDefault="005606A6" w:rsidP="005606A6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24222C97" w14:textId="77777777" w:rsidR="005606A6" w:rsidRDefault="005606A6" w:rsidP="005606A6">
            <w:pPr>
              <w:jc w:val="center"/>
            </w:pPr>
          </w:p>
        </w:tc>
      </w:tr>
      <w:tr w:rsidR="005606A6" w14:paraId="63571795" w14:textId="77777777" w:rsidTr="005606A6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37BC0065" w14:textId="02643F7A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3037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3FF27ED6" w14:textId="06E7DEFF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54F8AECF" w14:textId="77777777" w:rsidR="005606A6" w:rsidRDefault="005606A6" w:rsidP="005606A6">
            <w:pPr>
              <w:jc w:val="center"/>
            </w:pPr>
          </w:p>
        </w:tc>
      </w:tr>
      <w:tr w:rsidR="005606A6" w14:paraId="3B801C69" w14:textId="77777777" w:rsidTr="005606A6">
        <w:trPr>
          <w:jc w:val="center"/>
        </w:trPr>
        <w:tc>
          <w:tcPr>
            <w:tcW w:w="1838" w:type="dxa"/>
            <w:vAlign w:val="bottom"/>
          </w:tcPr>
          <w:p w14:paraId="2BB70EEA" w14:textId="5AE3DA60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3131</w:t>
            </w:r>
          </w:p>
        </w:tc>
        <w:tc>
          <w:tcPr>
            <w:tcW w:w="6775" w:type="dxa"/>
            <w:vAlign w:val="bottom"/>
          </w:tcPr>
          <w:p w14:paraId="298C8402" w14:textId="0862A2B3" w:rsidR="005606A6" w:rsidRDefault="005606A6" w:rsidP="005606A6">
            <w:pPr>
              <w:jc w:val="center"/>
            </w:pPr>
          </w:p>
        </w:tc>
        <w:tc>
          <w:tcPr>
            <w:tcW w:w="6775" w:type="dxa"/>
            <w:vAlign w:val="center"/>
          </w:tcPr>
          <w:p w14:paraId="0EB11BB1" w14:textId="77777777" w:rsidR="005606A6" w:rsidRDefault="005606A6" w:rsidP="005606A6">
            <w:pPr>
              <w:jc w:val="center"/>
            </w:pPr>
          </w:p>
        </w:tc>
      </w:tr>
    </w:tbl>
    <w:p w14:paraId="404DE8CD" w14:textId="77777777" w:rsidR="005606A6" w:rsidRDefault="005606A6" w:rsidP="00B8028C">
      <w:pPr>
        <w:jc w:val="center"/>
      </w:pPr>
    </w:p>
    <w:p w14:paraId="00F35D19" w14:textId="77777777" w:rsidR="005606A6" w:rsidRDefault="005606A6" w:rsidP="005606A6">
      <w:r>
        <w:lastRenderedPageBreak/>
        <w:t xml:space="preserve">DAY: </w:t>
      </w:r>
    </w:p>
    <w:p w14:paraId="1347466D" w14:textId="77777777" w:rsidR="005606A6" w:rsidRDefault="005606A6" w:rsidP="005606A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923"/>
        <w:gridCol w:w="1923"/>
        <w:gridCol w:w="1924"/>
        <w:gridCol w:w="1924"/>
        <w:gridCol w:w="1924"/>
        <w:gridCol w:w="1924"/>
        <w:gridCol w:w="1924"/>
      </w:tblGrid>
      <w:tr w:rsidR="005606A6" w14:paraId="65E22471" w14:textId="1A178687" w:rsidTr="0035016C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60DE20E5" w14:textId="77777777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4A0EA33" w14:textId="77777777" w:rsidR="005606A6" w:rsidRDefault="005606A6" w:rsidP="005606A6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35CF0AC" w14:textId="3976EF7E" w:rsidR="005606A6" w:rsidRDefault="005606A6" w:rsidP="005606A6">
            <w:pPr>
              <w:jc w:val="center"/>
            </w:pPr>
            <w:r>
              <w:t>Position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F89C72E" w14:textId="22CE912A" w:rsidR="005606A6" w:rsidRDefault="005606A6" w:rsidP="005606A6">
            <w:pPr>
              <w:jc w:val="center"/>
            </w:pPr>
            <w:r>
              <w:t>Choose higher?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3AB219A" w14:textId="69A3B5C6" w:rsidR="005606A6" w:rsidRDefault="005606A6" w:rsidP="005606A6">
            <w:pPr>
              <w:jc w:val="center"/>
            </w:pPr>
            <w:r>
              <w:t>Time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734EE62" w14:textId="48814BA4" w:rsidR="005606A6" w:rsidRDefault="005606A6" w:rsidP="005606A6">
            <w:pPr>
              <w:jc w:val="center"/>
            </w:pPr>
            <w:r>
              <w:t>Attacks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4A9EC7B" w14:textId="233F9CD6" w:rsidR="005606A6" w:rsidRDefault="005606A6" w:rsidP="005606A6">
            <w:pPr>
              <w:jc w:val="center"/>
            </w:pPr>
            <w:r>
              <w:t>Time smaller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3909B79" w14:textId="5A707171" w:rsidR="005606A6" w:rsidRDefault="005606A6" w:rsidP="005606A6">
            <w:pPr>
              <w:jc w:val="center"/>
              <w:rPr>
                <w:rFonts w:ascii="Aptos Narrow" w:hAnsi="Aptos Narrow"/>
                <w:color w:val="000000"/>
              </w:rPr>
            </w:pPr>
            <w:r>
              <w:t>Attacks smaller</w:t>
            </w:r>
          </w:p>
        </w:tc>
      </w:tr>
      <w:tr w:rsidR="005606A6" w14:paraId="382E5CA2" w14:textId="2DA92DCD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2F9CE343" w14:textId="14A21436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0C73D82" w14:textId="28EE1D55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9124D4A" w14:textId="5A0CCB42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E2BE334" w14:textId="69E0398D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4B81B22" w14:textId="6034EFCB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5F5A7A5" w14:textId="1AB65704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C2D1294" w14:textId="2AFF2EE2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4E4ED7D4" w14:textId="77777777" w:rsidR="005606A6" w:rsidRDefault="005606A6" w:rsidP="005606A6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5606A6" w14:paraId="74CC959C" w14:textId="41BACF5C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65A47469" w14:textId="45C229C4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112DDDF" w14:textId="44C9101B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59BC16F" w14:textId="704A72B9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358AE97" w14:textId="2F97DEC8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C2ECD05" w14:textId="0C5EE585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A7BFD87" w14:textId="718EBFBF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1B9ED2D" w14:textId="37DE988A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36B1D31D" w14:textId="77777777" w:rsidR="005606A6" w:rsidRDefault="005606A6" w:rsidP="005606A6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5606A6" w14:paraId="645F6A3C" w14:textId="5EFCDF71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67947FB3" w14:textId="54723CFB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6F3E3CC" w14:textId="3D9A3DDA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D85AF19" w14:textId="52ED60E0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C9B10DF" w14:textId="6AE449BA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3E31D18" w14:textId="7C808E69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ADFF2A3" w14:textId="31D61215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C6C5E02" w14:textId="73201BC4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2614DF13" w14:textId="77777777" w:rsidR="005606A6" w:rsidRDefault="005606A6" w:rsidP="005606A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5606A6" w14:paraId="56750189" w14:textId="09BE9A65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3B7B7536" w14:textId="43593B68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A4C644C" w14:textId="5148E284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0A99E67" w14:textId="0F92E88C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62EA990" w14:textId="0E0FCF5D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72BD27A" w14:textId="058302D1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7367202" w14:textId="5D0E37E4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EC0687B" w14:textId="77AA5866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7035DAE6" w14:textId="77777777" w:rsidR="005606A6" w:rsidRDefault="005606A6" w:rsidP="005606A6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5606A6" w14:paraId="53A13706" w14:textId="5D1B8AF6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61C8D037" w14:textId="0DED78D3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FE8B9F3" w14:textId="6A40DED0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5A4744D" w14:textId="43A74A34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10E63C6" w14:textId="6E97766E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0166670" w14:textId="3D653462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664C9C7" w14:textId="3E682BCD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39DB123" w14:textId="11EFFA76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04AEDE4E" w14:textId="77777777" w:rsidR="005606A6" w:rsidRDefault="005606A6" w:rsidP="005606A6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5606A6" w14:paraId="01A437C9" w14:textId="43930F22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6AC8BA91" w14:textId="3010ED64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1AA4144" w14:textId="146FF34B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B89E97C" w14:textId="1AF79AD1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4CEF491" w14:textId="77A89F63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2893332" w14:textId="7102133B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47DDACE" w14:textId="588B3F23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B400248" w14:textId="03D68A7B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7BB8590D" w14:textId="77777777" w:rsidR="005606A6" w:rsidRDefault="005606A6" w:rsidP="005606A6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5606A6" w14:paraId="64A7A0E3" w14:textId="6A3D2F6C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13FCD345" w14:textId="2E1787E8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541A8DA" w14:textId="57C5ACB8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3035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0E02D2E2" w14:textId="6EB4ED1F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D60E1F3" w14:textId="1B177A20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8C8E372" w14:textId="45F31FCB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DCA60C9" w14:textId="66758819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7EFC6BB" w14:textId="27FB1586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48512B0F" w14:textId="77777777" w:rsidR="005606A6" w:rsidRDefault="005606A6" w:rsidP="005606A6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5606A6" w14:paraId="57B05A12" w14:textId="6CEDBCB5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0DD42412" w14:textId="3FAA79AD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E7886D4" w14:textId="0A0ABE9D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7A860951" w14:textId="23626116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0320505B" w14:textId="114F1EEF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9B76424" w14:textId="24FCCCF2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B896B95" w14:textId="5F719F65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1F10DEF" w14:textId="2DF9B3C0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776D58EC" w14:textId="77777777" w:rsidR="005606A6" w:rsidRDefault="005606A6" w:rsidP="005606A6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5606A6" w14:paraId="2E53B1D5" w14:textId="38F9489A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237C52FC" w14:textId="74231AB6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3885D58" w14:textId="01C4BA1F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2915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9436342" w14:textId="69BCC4CC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9439D5D" w14:textId="154A982D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1F8D014" w14:textId="0DF1EE2B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1535A33" w14:textId="1B32FBC8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75B7FC37" w14:textId="10334D8E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4E6300F4" w14:textId="77777777" w:rsidR="005606A6" w:rsidRDefault="005606A6" w:rsidP="005606A6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5606A6" w14:paraId="2E0006FE" w14:textId="472875A5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5BDA1451" w14:textId="730F4F8E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84A3C65" w14:textId="2D6BE8CF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3182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002C1C60" w14:textId="1DF437AA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74944C0" w14:textId="19BDB5CD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0DF443C" w14:textId="4BC32DB7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049626C" w14:textId="0AC8932F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A51C503" w14:textId="09D6A6C5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76360F15" w14:textId="77777777" w:rsidR="005606A6" w:rsidRDefault="005606A6" w:rsidP="005606A6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5606A6" w14:paraId="646B9C35" w14:textId="12ED9829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5218FE56" w14:textId="4192B896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3E20EB2" w14:textId="34C02AFC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58DC966A" w14:textId="1AB57122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1834271" w14:textId="667B13DA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398AC09" w14:textId="76F9C157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30CBDF2" w14:textId="015D6509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ADFBD3D" w14:textId="3D084575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3FF31637" w14:textId="77777777" w:rsidR="005606A6" w:rsidRDefault="005606A6" w:rsidP="005606A6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5606A6" w14:paraId="6333DB37" w14:textId="6BA81418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0F548F4C" w14:textId="7BC7E2D6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A0A1B9E" w14:textId="3E561564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1EF8091" w14:textId="44EF5B0D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C23ED7B" w14:textId="0D425624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95A4100" w14:textId="6FCFAD90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67C9B7B" w14:textId="51742581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5658889" w14:textId="3DC1DE26" w:rsidR="005606A6" w:rsidRDefault="005606A6" w:rsidP="005606A6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2A17CDF0" w14:textId="77777777" w:rsidR="005606A6" w:rsidRDefault="005606A6" w:rsidP="005606A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  <w:tr w:rsidR="005606A6" w14:paraId="6397F970" w14:textId="6E443558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576DB8F3" w14:textId="08232468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75D38AA" w14:textId="47386679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3183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2ADF5EC6" w14:textId="4CFB0CED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6439570" w14:textId="29FF94C5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9C8DCC6" w14:textId="6F65A889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9CA9822" w14:textId="5B1929CE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C3B2219" w14:textId="2D84CF80" w:rsidR="005606A6" w:rsidRDefault="005606A6" w:rsidP="005606A6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49BF63E9" w14:textId="77777777" w:rsidR="005606A6" w:rsidRDefault="005606A6" w:rsidP="005606A6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5606A6" w14:paraId="64656F24" w14:textId="4E68AD8C" w:rsidTr="005606A6">
        <w:trPr>
          <w:jc w:val="center"/>
        </w:trPr>
        <w:tc>
          <w:tcPr>
            <w:tcW w:w="1922" w:type="dxa"/>
            <w:vAlign w:val="bottom"/>
          </w:tcPr>
          <w:p w14:paraId="58492E27" w14:textId="59DF475C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B4</w:t>
            </w:r>
          </w:p>
        </w:tc>
        <w:tc>
          <w:tcPr>
            <w:tcW w:w="1923" w:type="dxa"/>
            <w:vAlign w:val="bottom"/>
          </w:tcPr>
          <w:p w14:paraId="0A7C80A9" w14:textId="65C18410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3205</w:t>
            </w:r>
          </w:p>
        </w:tc>
        <w:tc>
          <w:tcPr>
            <w:tcW w:w="1923" w:type="dxa"/>
            <w:vAlign w:val="bottom"/>
          </w:tcPr>
          <w:p w14:paraId="4647C679" w14:textId="30B5B45B" w:rsidR="005606A6" w:rsidRDefault="005606A6" w:rsidP="005606A6">
            <w:pPr>
              <w:jc w:val="center"/>
            </w:pPr>
          </w:p>
        </w:tc>
        <w:tc>
          <w:tcPr>
            <w:tcW w:w="1924" w:type="dxa"/>
            <w:vAlign w:val="center"/>
          </w:tcPr>
          <w:p w14:paraId="4A95E659" w14:textId="211EABE8" w:rsidR="005606A6" w:rsidRDefault="005606A6" w:rsidP="005606A6">
            <w:pPr>
              <w:jc w:val="center"/>
            </w:pPr>
          </w:p>
        </w:tc>
        <w:tc>
          <w:tcPr>
            <w:tcW w:w="1924" w:type="dxa"/>
            <w:vAlign w:val="center"/>
          </w:tcPr>
          <w:p w14:paraId="73B2CEBA" w14:textId="3C082FCD" w:rsidR="005606A6" w:rsidRDefault="005606A6" w:rsidP="005606A6">
            <w:pPr>
              <w:jc w:val="center"/>
            </w:pPr>
          </w:p>
        </w:tc>
        <w:tc>
          <w:tcPr>
            <w:tcW w:w="1924" w:type="dxa"/>
            <w:vAlign w:val="bottom"/>
          </w:tcPr>
          <w:p w14:paraId="2DB1B314" w14:textId="683B0A54" w:rsidR="005606A6" w:rsidRDefault="005606A6" w:rsidP="005606A6">
            <w:pPr>
              <w:jc w:val="center"/>
            </w:pPr>
          </w:p>
        </w:tc>
        <w:tc>
          <w:tcPr>
            <w:tcW w:w="1924" w:type="dxa"/>
            <w:vAlign w:val="bottom"/>
          </w:tcPr>
          <w:p w14:paraId="152FC356" w14:textId="562BC540" w:rsidR="005606A6" w:rsidRDefault="005606A6" w:rsidP="005606A6">
            <w:pPr>
              <w:jc w:val="center"/>
            </w:pPr>
          </w:p>
        </w:tc>
        <w:tc>
          <w:tcPr>
            <w:tcW w:w="1924" w:type="dxa"/>
          </w:tcPr>
          <w:p w14:paraId="20D6ADC7" w14:textId="77777777" w:rsidR="005606A6" w:rsidRDefault="005606A6" w:rsidP="005606A6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</w:rPr>
            </w:pPr>
          </w:p>
        </w:tc>
      </w:tr>
    </w:tbl>
    <w:p w14:paraId="4921BEF9" w14:textId="77777777" w:rsidR="005606A6" w:rsidRDefault="005606A6" w:rsidP="005606A6"/>
    <w:p w14:paraId="17BBC665" w14:textId="77777777" w:rsidR="005606A6" w:rsidRDefault="005606A6" w:rsidP="005606A6">
      <w:pPr>
        <w:jc w:val="center"/>
      </w:pPr>
    </w:p>
    <w:tbl>
      <w:tblPr>
        <w:tblStyle w:val="TableGrid"/>
        <w:tblW w:w="15388" w:type="dxa"/>
        <w:jc w:val="center"/>
        <w:tblLook w:val="04A0" w:firstRow="1" w:lastRow="0" w:firstColumn="1" w:lastColumn="0" w:noHBand="0" w:noVBand="1"/>
      </w:tblPr>
      <w:tblGrid>
        <w:gridCol w:w="1838"/>
        <w:gridCol w:w="6775"/>
        <w:gridCol w:w="6775"/>
      </w:tblGrid>
      <w:tr w:rsidR="005606A6" w14:paraId="6B2811C4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19B6C79E" w14:textId="77777777" w:rsidR="005606A6" w:rsidRDefault="005606A6" w:rsidP="00564C6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1414B159" w14:textId="77777777" w:rsidR="005606A6" w:rsidRDefault="005606A6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Time higher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78E4589A" w14:textId="77777777" w:rsidR="005606A6" w:rsidRDefault="005606A6" w:rsidP="00564C6C">
            <w:pPr>
              <w:jc w:val="center"/>
            </w:pPr>
            <w:r>
              <w:t>Time smaller</w:t>
            </w:r>
          </w:p>
        </w:tc>
      </w:tr>
      <w:tr w:rsidR="005606A6" w14:paraId="4011E628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7B3E75C6" w14:textId="1F922760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2942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26392A96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center"/>
          </w:tcPr>
          <w:p w14:paraId="7A23877E" w14:textId="77777777" w:rsidR="005606A6" w:rsidRDefault="005606A6" w:rsidP="005606A6">
            <w:pPr>
              <w:jc w:val="center"/>
            </w:pPr>
          </w:p>
        </w:tc>
      </w:tr>
      <w:tr w:rsidR="005606A6" w14:paraId="5662CE38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09B77044" w14:textId="47897446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2978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5D5A8B1C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7597AA07" w14:textId="77777777" w:rsidR="005606A6" w:rsidRDefault="005606A6" w:rsidP="005606A6">
            <w:pPr>
              <w:jc w:val="center"/>
            </w:pPr>
          </w:p>
        </w:tc>
      </w:tr>
      <w:tr w:rsidR="005606A6" w14:paraId="59280E0C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278E27F7" w14:textId="1C5948BD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3110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139FFE9B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7BF74BE8" w14:textId="77777777" w:rsidR="005606A6" w:rsidRDefault="005606A6" w:rsidP="005606A6">
            <w:pPr>
              <w:jc w:val="center"/>
            </w:pPr>
          </w:p>
        </w:tc>
      </w:tr>
      <w:tr w:rsidR="005606A6" w14:paraId="777CA9F5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70AFCB7B" w14:textId="7726E377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2811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231E27D2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56EA599C" w14:textId="77777777" w:rsidR="005606A6" w:rsidRDefault="005606A6" w:rsidP="005606A6">
            <w:pPr>
              <w:jc w:val="center"/>
            </w:pPr>
          </w:p>
        </w:tc>
      </w:tr>
      <w:tr w:rsidR="005606A6" w14:paraId="56B290CB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0491189D" w14:textId="28F7111B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2973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4D69F535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74F0D89A" w14:textId="77777777" w:rsidR="005606A6" w:rsidRDefault="005606A6" w:rsidP="005606A6">
            <w:pPr>
              <w:jc w:val="center"/>
            </w:pPr>
          </w:p>
        </w:tc>
      </w:tr>
      <w:tr w:rsidR="005606A6" w14:paraId="047C7CCE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1B699789" w14:textId="32FB5A0A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3003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3CE729CD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0B3B7ECF" w14:textId="77777777" w:rsidR="005606A6" w:rsidRDefault="005606A6" w:rsidP="005606A6">
            <w:pPr>
              <w:jc w:val="center"/>
            </w:pPr>
          </w:p>
        </w:tc>
      </w:tr>
      <w:tr w:rsidR="005606A6" w14:paraId="1F5A4CB7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36CCA7C1" w14:textId="4BC1FBE2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3035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644C6470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61B607E8" w14:textId="77777777" w:rsidR="005606A6" w:rsidRDefault="005606A6" w:rsidP="005606A6">
            <w:pPr>
              <w:jc w:val="center"/>
            </w:pPr>
          </w:p>
        </w:tc>
      </w:tr>
      <w:tr w:rsidR="005606A6" w14:paraId="674AF647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663DBE80" w14:textId="626BEC26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2898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69C23347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5A361185" w14:textId="77777777" w:rsidR="005606A6" w:rsidRDefault="005606A6" w:rsidP="005606A6">
            <w:pPr>
              <w:jc w:val="center"/>
            </w:pPr>
          </w:p>
        </w:tc>
      </w:tr>
      <w:tr w:rsidR="005606A6" w14:paraId="79962AF6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41D6EF43" w14:textId="3E226113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2915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6DA5C5A3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center"/>
          </w:tcPr>
          <w:p w14:paraId="0B9BF86D" w14:textId="77777777" w:rsidR="005606A6" w:rsidRDefault="005606A6" w:rsidP="005606A6">
            <w:pPr>
              <w:jc w:val="center"/>
            </w:pPr>
          </w:p>
        </w:tc>
      </w:tr>
      <w:tr w:rsidR="005606A6" w14:paraId="2A0300EB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10FB1682" w14:textId="4B1B3DC5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3182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0B9B255D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59F513BC" w14:textId="77777777" w:rsidR="005606A6" w:rsidRDefault="005606A6" w:rsidP="005606A6">
            <w:pPr>
              <w:jc w:val="center"/>
            </w:pPr>
          </w:p>
        </w:tc>
      </w:tr>
      <w:tr w:rsidR="005606A6" w14:paraId="6DDF16AF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5047073E" w14:textId="58E4A806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3208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4FEDC77D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700AEAD0" w14:textId="77777777" w:rsidR="005606A6" w:rsidRDefault="005606A6" w:rsidP="005606A6">
            <w:pPr>
              <w:jc w:val="center"/>
            </w:pPr>
          </w:p>
        </w:tc>
      </w:tr>
      <w:tr w:rsidR="005606A6" w14:paraId="11822429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227631C9" w14:textId="6F669F1A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2976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2B60A963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364F0BBD" w14:textId="77777777" w:rsidR="005606A6" w:rsidRDefault="005606A6" w:rsidP="005606A6">
            <w:pPr>
              <w:jc w:val="center"/>
            </w:pPr>
          </w:p>
        </w:tc>
      </w:tr>
      <w:tr w:rsidR="005606A6" w14:paraId="7187E009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48B1EBD8" w14:textId="4EA9F523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3183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6CB1AB16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76FD613A" w14:textId="77777777" w:rsidR="005606A6" w:rsidRDefault="005606A6" w:rsidP="005606A6">
            <w:pPr>
              <w:jc w:val="center"/>
            </w:pPr>
          </w:p>
        </w:tc>
      </w:tr>
      <w:tr w:rsidR="005606A6" w14:paraId="031EE1D6" w14:textId="77777777" w:rsidTr="00564C6C">
        <w:trPr>
          <w:jc w:val="center"/>
        </w:trPr>
        <w:tc>
          <w:tcPr>
            <w:tcW w:w="1838" w:type="dxa"/>
            <w:vAlign w:val="bottom"/>
          </w:tcPr>
          <w:p w14:paraId="04AA9DC1" w14:textId="29188871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3205</w:t>
            </w:r>
          </w:p>
        </w:tc>
        <w:tc>
          <w:tcPr>
            <w:tcW w:w="6775" w:type="dxa"/>
            <w:vAlign w:val="bottom"/>
          </w:tcPr>
          <w:p w14:paraId="2072988E" w14:textId="77777777" w:rsidR="005606A6" w:rsidRDefault="005606A6" w:rsidP="005606A6">
            <w:pPr>
              <w:jc w:val="center"/>
            </w:pPr>
          </w:p>
        </w:tc>
        <w:tc>
          <w:tcPr>
            <w:tcW w:w="6775" w:type="dxa"/>
            <w:vAlign w:val="center"/>
          </w:tcPr>
          <w:p w14:paraId="67535633" w14:textId="77777777" w:rsidR="005606A6" w:rsidRDefault="005606A6" w:rsidP="005606A6">
            <w:pPr>
              <w:jc w:val="center"/>
            </w:pPr>
          </w:p>
        </w:tc>
      </w:tr>
    </w:tbl>
    <w:p w14:paraId="4D7C4AC5" w14:textId="3F08A153" w:rsidR="00EF5072" w:rsidRDefault="005606A6" w:rsidP="005606A6">
      <w:r>
        <w:lastRenderedPageBreak/>
        <w:t>DAY:</w:t>
      </w:r>
    </w:p>
    <w:p w14:paraId="6EEF69DF" w14:textId="77777777" w:rsidR="005606A6" w:rsidRDefault="005606A6" w:rsidP="00B8028C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923"/>
        <w:gridCol w:w="1923"/>
        <w:gridCol w:w="1924"/>
        <w:gridCol w:w="1924"/>
        <w:gridCol w:w="1924"/>
        <w:gridCol w:w="1924"/>
        <w:gridCol w:w="1924"/>
      </w:tblGrid>
      <w:tr w:rsidR="005606A6" w14:paraId="578CB147" w14:textId="3516F710" w:rsidTr="000D1D0C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683830B1" w14:textId="77777777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EB0EDD0" w14:textId="77777777" w:rsidR="005606A6" w:rsidRDefault="005606A6" w:rsidP="005606A6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C1A59D8" w14:textId="041EB70D" w:rsidR="005606A6" w:rsidRDefault="005606A6" w:rsidP="005606A6">
            <w:pPr>
              <w:jc w:val="center"/>
            </w:pPr>
            <w:r>
              <w:t>Position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9F57CAC" w14:textId="29611B81" w:rsidR="005606A6" w:rsidRDefault="005606A6" w:rsidP="005606A6">
            <w:pPr>
              <w:jc w:val="center"/>
            </w:pPr>
            <w:r>
              <w:t>Choose higher?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9BCBE15" w14:textId="0D68FD08" w:rsidR="005606A6" w:rsidRDefault="005606A6" w:rsidP="005606A6">
            <w:pPr>
              <w:jc w:val="center"/>
            </w:pPr>
            <w:r>
              <w:t>Time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8D4FF2D" w14:textId="0FBFD53B" w:rsidR="005606A6" w:rsidRDefault="005606A6" w:rsidP="005606A6">
            <w:pPr>
              <w:jc w:val="center"/>
            </w:pPr>
            <w:r>
              <w:t>Attacks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E4E2921" w14:textId="4D63EA2F" w:rsidR="005606A6" w:rsidRDefault="005606A6" w:rsidP="005606A6">
            <w:pPr>
              <w:jc w:val="center"/>
            </w:pPr>
            <w:r>
              <w:t>Time smaller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D10FDF3" w14:textId="0D1BFE4B" w:rsidR="005606A6" w:rsidRDefault="005606A6" w:rsidP="005606A6">
            <w:pPr>
              <w:jc w:val="center"/>
            </w:pPr>
            <w:r>
              <w:t>Attacks smaller</w:t>
            </w:r>
          </w:p>
        </w:tc>
      </w:tr>
      <w:tr w:rsidR="005606A6" w14:paraId="2857C0F0" w14:textId="1FEB24A7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4B79C5E9" w14:textId="03088E46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9AA62AC" w14:textId="7A46B61E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2880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419B03FD" w14:textId="567A6A05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2F4EAB5" w14:textId="471D9F70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8DD0DE0" w14:textId="23CB3E31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36A286A" w14:textId="36E2545D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6A9D1C68" w14:textId="3CF5A5B1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1AE9D830" w14:textId="77777777" w:rsidR="005606A6" w:rsidRDefault="005606A6" w:rsidP="00B8028C">
            <w:pPr>
              <w:jc w:val="center"/>
            </w:pPr>
          </w:p>
        </w:tc>
      </w:tr>
      <w:tr w:rsidR="005606A6" w14:paraId="74F47E24" w14:textId="181761C9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49917407" w14:textId="1FEB41EE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C1D1D43" w14:textId="1F4D0162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FBA4A44" w14:textId="0FF4C573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8BFF29D" w14:textId="232CFD0E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6CB37B1" w14:textId="6E0A7B66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D246627" w14:textId="541CC04F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86FD2BC" w14:textId="314235F5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540F2646" w14:textId="77777777" w:rsidR="005606A6" w:rsidRDefault="005606A6" w:rsidP="00B8028C">
            <w:pPr>
              <w:jc w:val="center"/>
            </w:pPr>
          </w:p>
        </w:tc>
      </w:tr>
      <w:tr w:rsidR="005606A6" w14:paraId="14583C64" w14:textId="643C257E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6298110E" w14:textId="4BF4EA7B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ED3282A" w14:textId="0DD447FA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3076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D3F16EE" w14:textId="44CD338F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85F7989" w14:textId="135BD37E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1C644C7" w14:textId="74AFB265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E494F1F" w14:textId="1FC21BC2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D6D4761" w14:textId="3C478B91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72773959" w14:textId="77777777" w:rsidR="005606A6" w:rsidRDefault="005606A6" w:rsidP="00B8028C">
            <w:pPr>
              <w:jc w:val="center"/>
            </w:pPr>
          </w:p>
        </w:tc>
      </w:tr>
      <w:tr w:rsidR="005606A6" w14:paraId="7904AD27" w14:textId="62DFFEB8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18118E3D" w14:textId="4044AD03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48A7FB1" w14:textId="25AE2D93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2831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555CA894" w14:textId="2CC56B1C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EBC1885" w14:textId="063EA826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1059DF9" w14:textId="2F6D1155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F8A5CBA" w14:textId="1C4C1FCF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A1454C3" w14:textId="0F3FC3ED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463BCE8E" w14:textId="77777777" w:rsidR="005606A6" w:rsidRDefault="005606A6" w:rsidP="00B8028C">
            <w:pPr>
              <w:jc w:val="center"/>
            </w:pPr>
          </w:p>
        </w:tc>
      </w:tr>
      <w:tr w:rsidR="005606A6" w14:paraId="2BBA908E" w14:textId="7F700522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4373BC29" w14:textId="2C2CA216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A0648A3" w14:textId="4752FE7B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3150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7882718B" w14:textId="27BD6C60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F4ACBAB" w14:textId="694218C7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37447CC" w14:textId="061B8821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EF32D70" w14:textId="31438394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222CA60" w14:textId="2CAAD894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0781EA9B" w14:textId="77777777" w:rsidR="005606A6" w:rsidRDefault="005606A6" w:rsidP="00B8028C">
            <w:pPr>
              <w:jc w:val="center"/>
            </w:pPr>
          </w:p>
        </w:tc>
      </w:tr>
      <w:tr w:rsidR="005606A6" w14:paraId="7754660C" w14:textId="1E11FC86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2F485C99" w14:textId="1117BC44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615183A" w14:textId="569E3905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F2C825C" w14:textId="0A476031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991E31B" w14:textId="6399470B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CC25AEC" w14:textId="1DEB3692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72700F3" w14:textId="1E14C58B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E5C55CD" w14:textId="28F36FCD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33116DB5" w14:textId="77777777" w:rsidR="005606A6" w:rsidRDefault="005606A6" w:rsidP="00B8028C">
            <w:pPr>
              <w:jc w:val="center"/>
            </w:pPr>
          </w:p>
        </w:tc>
      </w:tr>
      <w:tr w:rsidR="005606A6" w14:paraId="4400E9C3" w14:textId="3EAA881A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7BDBCC9F" w14:textId="424B51DE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A45F01D" w14:textId="5E908797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1C00475" w14:textId="099DE176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6E77EDB8" w14:textId="6A744592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9E7975F" w14:textId="1E602B92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4A6BDCE" w14:textId="521C2FBC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BCC3458" w14:textId="6F42008E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2F3434FF" w14:textId="77777777" w:rsidR="005606A6" w:rsidRDefault="005606A6" w:rsidP="00B8028C">
            <w:pPr>
              <w:jc w:val="center"/>
            </w:pPr>
          </w:p>
        </w:tc>
      </w:tr>
      <w:tr w:rsidR="005606A6" w14:paraId="04A1F93C" w14:textId="00E1F587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7214B6DA" w14:textId="3B2811A9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FB7C14F" w14:textId="0B3A488E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3151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283A2FA4" w14:textId="4D24355C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B426E95" w14:textId="70C192A8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E993953" w14:textId="19D73965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738EDE8" w14:textId="7354DE0B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E0BC56E" w14:textId="08DF232B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7794FC2E" w14:textId="77777777" w:rsidR="005606A6" w:rsidRDefault="005606A6" w:rsidP="00B8028C">
            <w:pPr>
              <w:jc w:val="center"/>
            </w:pPr>
          </w:p>
        </w:tc>
      </w:tr>
      <w:tr w:rsidR="005606A6" w14:paraId="379C1318" w14:textId="299B5D23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54E33854" w14:textId="4F1EAE8D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BF4DDEF" w14:textId="671B2BBD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3175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30D2BD5" w14:textId="16F66B1B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B5777DA" w14:textId="2CE98DEC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59DA822" w14:textId="27095AB5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C47F431" w14:textId="40EEDFB8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F7005D1" w14:textId="011FEDB5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4850C049" w14:textId="77777777" w:rsidR="005606A6" w:rsidRDefault="005606A6" w:rsidP="00B8028C">
            <w:pPr>
              <w:jc w:val="center"/>
            </w:pPr>
          </w:p>
        </w:tc>
      </w:tr>
      <w:tr w:rsidR="005606A6" w14:paraId="25684EC2" w14:textId="5CED8FAD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79955668" w14:textId="79F62E2D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120DA0D" w14:textId="745663EA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2810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E678AF3" w14:textId="4BEF0CED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54A7FD1" w14:textId="46D3F1C6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6165236" w14:textId="0D5667AC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15CC0ED" w14:textId="39084546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E621FBC" w14:textId="0677B285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20ADD3EA" w14:textId="77777777" w:rsidR="005606A6" w:rsidRDefault="005606A6" w:rsidP="00B8028C">
            <w:pPr>
              <w:jc w:val="center"/>
            </w:pPr>
          </w:p>
        </w:tc>
      </w:tr>
      <w:tr w:rsidR="005606A6" w14:paraId="289CC5E3" w14:textId="47A77958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2DA22BB0" w14:textId="1A624E1B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172D627" w14:textId="485B2F0F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0EE431F3" w14:textId="73369EAE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35CF863" w14:textId="7D2E45BF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0B1E841" w14:textId="4BA111A2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427A382" w14:textId="35EC7714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FB89E46" w14:textId="2CCFAB54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7EE70DCA" w14:textId="77777777" w:rsidR="005606A6" w:rsidRDefault="005606A6" w:rsidP="00B8028C">
            <w:pPr>
              <w:jc w:val="center"/>
            </w:pPr>
          </w:p>
        </w:tc>
      </w:tr>
      <w:tr w:rsidR="005606A6" w14:paraId="217B920B" w14:textId="01090303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216062DE" w14:textId="1E2BA850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C4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9BDAA7B" w14:textId="0BE4CCB3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5D25678" w14:textId="7A222E5C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14BE820" w14:textId="758493AC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814E5C0" w14:textId="5C6DA5F5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4BEAD38" w14:textId="6C10D2A3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2083F91" w14:textId="11726170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51C52A88" w14:textId="77777777" w:rsidR="005606A6" w:rsidRDefault="005606A6" w:rsidP="00B8028C">
            <w:pPr>
              <w:jc w:val="center"/>
            </w:pPr>
          </w:p>
        </w:tc>
      </w:tr>
    </w:tbl>
    <w:p w14:paraId="51815D61" w14:textId="77777777" w:rsidR="00EF5072" w:rsidRDefault="00EF5072" w:rsidP="00B8028C">
      <w:pPr>
        <w:jc w:val="center"/>
      </w:pPr>
    </w:p>
    <w:tbl>
      <w:tblPr>
        <w:tblStyle w:val="TableGrid"/>
        <w:tblW w:w="15388" w:type="dxa"/>
        <w:jc w:val="center"/>
        <w:tblLook w:val="04A0" w:firstRow="1" w:lastRow="0" w:firstColumn="1" w:lastColumn="0" w:noHBand="0" w:noVBand="1"/>
      </w:tblPr>
      <w:tblGrid>
        <w:gridCol w:w="1838"/>
        <w:gridCol w:w="6775"/>
        <w:gridCol w:w="6775"/>
      </w:tblGrid>
      <w:tr w:rsidR="005606A6" w14:paraId="5D914803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4758CDF2" w14:textId="77777777" w:rsidR="005606A6" w:rsidRDefault="005606A6" w:rsidP="00564C6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34E18F7C" w14:textId="77777777" w:rsidR="005606A6" w:rsidRDefault="005606A6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Time higher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4C4A6854" w14:textId="77777777" w:rsidR="005606A6" w:rsidRDefault="005606A6" w:rsidP="00564C6C">
            <w:pPr>
              <w:jc w:val="center"/>
            </w:pPr>
            <w:r>
              <w:t>Time smaller</w:t>
            </w:r>
          </w:p>
        </w:tc>
      </w:tr>
      <w:tr w:rsidR="00357511" w14:paraId="1BBFC21D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298491B4" w14:textId="229E93B5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2880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5DD66E78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center"/>
          </w:tcPr>
          <w:p w14:paraId="0658E7C2" w14:textId="77777777" w:rsidR="00357511" w:rsidRDefault="00357511" w:rsidP="00357511">
            <w:pPr>
              <w:jc w:val="center"/>
            </w:pPr>
          </w:p>
        </w:tc>
      </w:tr>
      <w:tr w:rsidR="00357511" w14:paraId="4E669967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268694B3" w14:textId="38953AD4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2991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1403596B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5F8A0ECC" w14:textId="77777777" w:rsidR="00357511" w:rsidRDefault="00357511" w:rsidP="00357511">
            <w:pPr>
              <w:jc w:val="center"/>
            </w:pPr>
          </w:p>
        </w:tc>
      </w:tr>
      <w:tr w:rsidR="00357511" w14:paraId="7AD47D94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5117D078" w14:textId="4FFEBA12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3076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19A57372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7B4AACCF" w14:textId="77777777" w:rsidR="00357511" w:rsidRDefault="00357511" w:rsidP="00357511">
            <w:pPr>
              <w:jc w:val="center"/>
            </w:pPr>
          </w:p>
        </w:tc>
      </w:tr>
      <w:tr w:rsidR="00357511" w14:paraId="0C7DE6DD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44E284AF" w14:textId="7A352352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2831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41091965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15202025" w14:textId="77777777" w:rsidR="00357511" w:rsidRDefault="00357511" w:rsidP="00357511">
            <w:pPr>
              <w:jc w:val="center"/>
            </w:pPr>
          </w:p>
        </w:tc>
      </w:tr>
      <w:tr w:rsidR="00357511" w14:paraId="114106AC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550E6155" w14:textId="6398F85F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3150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23B8EACC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081463B0" w14:textId="77777777" w:rsidR="00357511" w:rsidRDefault="00357511" w:rsidP="00357511">
            <w:pPr>
              <w:jc w:val="center"/>
            </w:pPr>
          </w:p>
        </w:tc>
      </w:tr>
      <w:tr w:rsidR="00357511" w14:paraId="087464CA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06A99CA6" w14:textId="7E7D50D0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3161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33EB4D91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650B9588" w14:textId="77777777" w:rsidR="00357511" w:rsidRDefault="00357511" w:rsidP="00357511">
            <w:pPr>
              <w:jc w:val="center"/>
            </w:pPr>
          </w:p>
        </w:tc>
      </w:tr>
      <w:tr w:rsidR="00357511" w14:paraId="5B73BF11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744B5FD0" w14:textId="289248E1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2975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0AA7A4E1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5C6CF805" w14:textId="77777777" w:rsidR="00357511" w:rsidRDefault="00357511" w:rsidP="00357511">
            <w:pPr>
              <w:jc w:val="center"/>
            </w:pPr>
          </w:p>
        </w:tc>
      </w:tr>
      <w:tr w:rsidR="00357511" w14:paraId="41B99EE8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0275D48F" w14:textId="0F02A93F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3151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7D681C35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1E0F082E" w14:textId="77777777" w:rsidR="00357511" w:rsidRDefault="00357511" w:rsidP="00357511">
            <w:pPr>
              <w:jc w:val="center"/>
            </w:pPr>
          </w:p>
        </w:tc>
      </w:tr>
      <w:tr w:rsidR="00357511" w14:paraId="26F2332D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09120E17" w14:textId="742390A1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3175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14B339BC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center"/>
          </w:tcPr>
          <w:p w14:paraId="3ABAAFAC" w14:textId="77777777" w:rsidR="00357511" w:rsidRDefault="00357511" w:rsidP="00357511">
            <w:pPr>
              <w:jc w:val="center"/>
            </w:pPr>
          </w:p>
        </w:tc>
      </w:tr>
      <w:tr w:rsidR="00357511" w14:paraId="2D54EBB9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34A20915" w14:textId="137059EA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2810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47434C43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7BD173D0" w14:textId="77777777" w:rsidR="00357511" w:rsidRDefault="00357511" w:rsidP="00357511">
            <w:pPr>
              <w:jc w:val="center"/>
            </w:pPr>
          </w:p>
        </w:tc>
      </w:tr>
      <w:tr w:rsidR="00357511" w14:paraId="7F18983A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2DE3E71C" w14:textId="58362F5D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2941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1B25DAEA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164C1043" w14:textId="77777777" w:rsidR="00357511" w:rsidRDefault="00357511" w:rsidP="00357511">
            <w:pPr>
              <w:jc w:val="center"/>
            </w:pPr>
          </w:p>
        </w:tc>
      </w:tr>
      <w:tr w:rsidR="00357511" w14:paraId="06AD6762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6D94EA9E" w14:textId="31C3D5F5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3126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04F9B1DA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7A28B4CF" w14:textId="77777777" w:rsidR="00357511" w:rsidRDefault="00357511" w:rsidP="00357511">
            <w:pPr>
              <w:jc w:val="center"/>
            </w:pPr>
          </w:p>
        </w:tc>
      </w:tr>
    </w:tbl>
    <w:p w14:paraId="2B864A85" w14:textId="77777777" w:rsidR="00B8028C" w:rsidRDefault="00B8028C" w:rsidP="00B8028C">
      <w:pPr>
        <w:jc w:val="center"/>
      </w:pPr>
    </w:p>
    <w:p w14:paraId="6764163A" w14:textId="77777777" w:rsidR="00357511" w:rsidRDefault="00357511" w:rsidP="00B8028C">
      <w:pPr>
        <w:jc w:val="center"/>
      </w:pPr>
    </w:p>
    <w:p w14:paraId="2514ED7C" w14:textId="77777777" w:rsidR="00357511" w:rsidRDefault="00357511" w:rsidP="00B8028C">
      <w:pPr>
        <w:jc w:val="center"/>
      </w:pPr>
    </w:p>
    <w:p w14:paraId="58AF89DE" w14:textId="77777777" w:rsidR="00B8028C" w:rsidRDefault="00B8028C" w:rsidP="00B8028C">
      <w:pPr>
        <w:jc w:val="center"/>
      </w:pPr>
    </w:p>
    <w:p w14:paraId="11FE40EA" w14:textId="77777777" w:rsidR="005606A6" w:rsidRDefault="005606A6" w:rsidP="00B8028C">
      <w:pPr>
        <w:jc w:val="center"/>
      </w:pPr>
    </w:p>
    <w:p w14:paraId="3411D6BD" w14:textId="77777777" w:rsidR="005606A6" w:rsidRDefault="005606A6" w:rsidP="005606A6">
      <w:r>
        <w:lastRenderedPageBreak/>
        <w:t>DAY:</w:t>
      </w:r>
    </w:p>
    <w:p w14:paraId="68E701D0" w14:textId="77777777" w:rsidR="00EF5072" w:rsidRDefault="00EF5072" w:rsidP="00B8028C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923"/>
        <w:gridCol w:w="1923"/>
        <w:gridCol w:w="1924"/>
        <w:gridCol w:w="1924"/>
        <w:gridCol w:w="1924"/>
        <w:gridCol w:w="1924"/>
        <w:gridCol w:w="1924"/>
      </w:tblGrid>
      <w:tr w:rsidR="005606A6" w14:paraId="2775CB65" w14:textId="22752E6A" w:rsidTr="00491771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013D7F2E" w14:textId="77777777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F44A96E" w14:textId="77777777" w:rsidR="005606A6" w:rsidRDefault="005606A6" w:rsidP="005606A6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29DF8FA" w14:textId="1006E54A" w:rsidR="005606A6" w:rsidRDefault="005606A6" w:rsidP="005606A6">
            <w:pPr>
              <w:jc w:val="center"/>
            </w:pPr>
            <w:r>
              <w:t>Position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1655FAA" w14:textId="7397149B" w:rsidR="005606A6" w:rsidRDefault="005606A6" w:rsidP="005606A6">
            <w:pPr>
              <w:jc w:val="center"/>
            </w:pPr>
            <w:r>
              <w:t>Choose higher?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913FC96" w14:textId="05FE7E84" w:rsidR="005606A6" w:rsidRDefault="005606A6" w:rsidP="005606A6">
            <w:pPr>
              <w:jc w:val="center"/>
            </w:pPr>
            <w:r>
              <w:t>Time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ECDDBAF" w14:textId="0F483957" w:rsidR="005606A6" w:rsidRDefault="005606A6" w:rsidP="005606A6">
            <w:pPr>
              <w:jc w:val="center"/>
            </w:pPr>
            <w:r>
              <w:t>Attacks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A71B691" w14:textId="60CC7899" w:rsidR="005606A6" w:rsidRDefault="005606A6" w:rsidP="005606A6">
            <w:pPr>
              <w:jc w:val="center"/>
            </w:pPr>
            <w:r>
              <w:t>Time smaller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4824CE3" w14:textId="1F3B760D" w:rsidR="005606A6" w:rsidRDefault="005606A6" w:rsidP="005606A6">
            <w:pPr>
              <w:jc w:val="center"/>
            </w:pPr>
            <w:r>
              <w:t>Attacks smaller</w:t>
            </w:r>
          </w:p>
        </w:tc>
      </w:tr>
      <w:tr w:rsidR="005606A6" w14:paraId="0D824C2E" w14:textId="15CC52AB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6D0898B0" w14:textId="0D77F314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DD67E36" w14:textId="4DB50F52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2869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D5856EB" w14:textId="524A51F7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10B37E9" w14:textId="0E223B51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66CA483" w14:textId="1530D9DA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0EFF847" w14:textId="789F5FF3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114941A" w14:textId="4D6D63ED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5A8C386B" w14:textId="77777777" w:rsidR="005606A6" w:rsidRDefault="005606A6" w:rsidP="00B8028C">
            <w:pPr>
              <w:jc w:val="center"/>
            </w:pPr>
          </w:p>
        </w:tc>
      </w:tr>
      <w:tr w:rsidR="005606A6" w14:paraId="2337D6BA" w14:textId="505D59F4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5AB1284F" w14:textId="517CD5D8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964571C" w14:textId="3D24AAB1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3019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471969E" w14:textId="49C663CC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4ABF91A" w14:textId="349EC3B2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4801BC8" w14:textId="7CA081C1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01B6B07C" w14:textId="4C6292A4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89D3CF1" w14:textId="08374BC6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2850D3DD" w14:textId="77777777" w:rsidR="005606A6" w:rsidRDefault="005606A6" w:rsidP="00B8028C">
            <w:pPr>
              <w:jc w:val="center"/>
            </w:pPr>
          </w:p>
        </w:tc>
      </w:tr>
      <w:tr w:rsidR="005606A6" w14:paraId="0EE0134D" w14:textId="3FDC802E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30355AA3" w14:textId="7DF4E5AE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9E2FA7B" w14:textId="371C40AB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71954AC9" w14:textId="66E735A5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762FCBB" w14:textId="604C3702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B864136" w14:textId="72772826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880A60E" w14:textId="2CF5F2FA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A6F6771" w14:textId="5AEF64AC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092E35B6" w14:textId="77777777" w:rsidR="005606A6" w:rsidRDefault="005606A6" w:rsidP="00B8028C">
            <w:pPr>
              <w:jc w:val="center"/>
            </w:pPr>
          </w:p>
        </w:tc>
      </w:tr>
      <w:tr w:rsidR="005606A6" w14:paraId="0BB69834" w14:textId="4CCF4828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45511BC2" w14:textId="19637A1A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3A2B073" w14:textId="1850061F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2897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05717254" w14:textId="4A988F2B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C3BBEC7" w14:textId="248983F8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B12D652" w14:textId="555121C6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CB4F58F" w14:textId="16FBCF6C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53D4CC3" w14:textId="4F01E6B0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470FF37C" w14:textId="77777777" w:rsidR="005606A6" w:rsidRDefault="005606A6" w:rsidP="00B8028C">
            <w:pPr>
              <w:jc w:val="center"/>
            </w:pPr>
          </w:p>
        </w:tc>
      </w:tr>
      <w:tr w:rsidR="005606A6" w14:paraId="1586F11E" w14:textId="49FCA46D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76F9C1AD" w14:textId="333A59B9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688124A" w14:textId="6090E559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3022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690769EC" w14:textId="1525DFF5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C77760C" w14:textId="19FCDFE4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DF8991A" w14:textId="6562CA6F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516661D" w14:textId="342AB4B1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758677C" w14:textId="59B948CD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7C3CD544" w14:textId="77777777" w:rsidR="005606A6" w:rsidRDefault="005606A6" w:rsidP="00B8028C">
            <w:pPr>
              <w:jc w:val="center"/>
            </w:pPr>
          </w:p>
        </w:tc>
      </w:tr>
      <w:tr w:rsidR="005606A6" w14:paraId="1C2951E5" w14:textId="44CE9294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74DCC31E" w14:textId="613A9928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4365114" w14:textId="20128340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7507A29C" w14:textId="1CB61DFA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0F63C86" w14:textId="4B587CBC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17CB247" w14:textId="77DBEE78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7D02036" w14:textId="46279716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670B054" w14:textId="690D8155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43DA21CA" w14:textId="77777777" w:rsidR="005606A6" w:rsidRDefault="005606A6" w:rsidP="00B8028C">
            <w:pPr>
              <w:jc w:val="center"/>
            </w:pPr>
          </w:p>
        </w:tc>
      </w:tr>
      <w:tr w:rsidR="005606A6" w14:paraId="21FC415B" w14:textId="224F1D0C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78378DB0" w14:textId="2830A3C5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6438E6E" w14:textId="6D078997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057E37C7" w14:textId="0D23BEA1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62E8C4E" w14:textId="076A1E94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2C98352" w14:textId="43D96E52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7BFCBB7" w14:textId="12BEFC15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3F6E6AD" w14:textId="11A8C5F5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501A26F5" w14:textId="77777777" w:rsidR="005606A6" w:rsidRDefault="005606A6" w:rsidP="00B8028C">
            <w:pPr>
              <w:jc w:val="center"/>
            </w:pPr>
          </w:p>
        </w:tc>
      </w:tr>
      <w:tr w:rsidR="005606A6" w14:paraId="4CA81BF5" w14:textId="1655576E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656416F9" w14:textId="23E75CFF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BD24345" w14:textId="7DE75C8E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254F3530" w14:textId="7200E329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AB82E14" w14:textId="1C332AE2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6CCA596" w14:textId="305A887F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3F929AE" w14:textId="64A53120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8C0EF45" w14:textId="2F54D612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6307C2F1" w14:textId="77777777" w:rsidR="005606A6" w:rsidRDefault="005606A6" w:rsidP="00B8028C">
            <w:pPr>
              <w:jc w:val="center"/>
            </w:pPr>
          </w:p>
        </w:tc>
      </w:tr>
      <w:tr w:rsidR="005606A6" w14:paraId="160D6191" w14:textId="3BCE894B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68456370" w14:textId="6A87B20F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904ACEF" w14:textId="72C6E77A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2844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FBFE48D" w14:textId="392EE190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FAFD7C2" w14:textId="07509348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67F4DB7B" w14:textId="367A27AB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794EBC1" w14:textId="4D50F956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7251E6E" w14:textId="27178B8A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7D75D1BE" w14:textId="77777777" w:rsidR="005606A6" w:rsidRDefault="005606A6" w:rsidP="00B8028C">
            <w:pPr>
              <w:jc w:val="center"/>
            </w:pPr>
          </w:p>
        </w:tc>
      </w:tr>
      <w:tr w:rsidR="005606A6" w14:paraId="7E00A6BF" w14:textId="2BFC5B83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1A64B7F8" w14:textId="007B8D3F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4F252BA" w14:textId="1EE65679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8F99E0A" w14:textId="2D6ABFB0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B3096B6" w14:textId="3317A6E7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2129CFB" w14:textId="19036A74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F1D335C" w14:textId="7008B48D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E4812A9" w14:textId="569011D3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0B4F833D" w14:textId="77777777" w:rsidR="005606A6" w:rsidRDefault="005606A6" w:rsidP="00B8028C">
            <w:pPr>
              <w:jc w:val="center"/>
            </w:pPr>
          </w:p>
        </w:tc>
      </w:tr>
      <w:tr w:rsidR="005606A6" w14:paraId="74087489" w14:textId="046A7C0D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7A09E6EB" w14:textId="7CD5F241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8ECB709" w14:textId="36BBAB0A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3075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BECD560" w14:textId="15F05630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7C29207" w14:textId="5A6CAB31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E68DB54" w14:textId="2F8347F7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7B2F59E" w14:textId="44208B0D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785688C" w14:textId="73489F9F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0425BDBE" w14:textId="77777777" w:rsidR="005606A6" w:rsidRDefault="005606A6" w:rsidP="00B8028C">
            <w:pPr>
              <w:jc w:val="center"/>
            </w:pPr>
          </w:p>
        </w:tc>
      </w:tr>
      <w:tr w:rsidR="005606A6" w14:paraId="02BAD8A2" w14:textId="36ECCC49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036B9606" w14:textId="3D407C3F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1670705" w14:textId="6DEB402B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2985540E" w14:textId="091663EA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AF664F0" w14:textId="6AF661E4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98B52CE" w14:textId="1E1A1DCF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0F4A032" w14:textId="39C38D8D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3B28590" w14:textId="40272BAE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3565D114" w14:textId="77777777" w:rsidR="005606A6" w:rsidRDefault="005606A6" w:rsidP="00B8028C">
            <w:pPr>
              <w:jc w:val="center"/>
            </w:pPr>
          </w:p>
        </w:tc>
      </w:tr>
      <w:tr w:rsidR="005606A6" w14:paraId="64D423FA" w14:textId="1E12CDD3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551560DE" w14:textId="329A7916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0321053" w14:textId="6B241150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F23904A" w14:textId="6AF7C48E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26368BC" w14:textId="67EC2FEF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7AB5C5E4" w14:textId="6E16489A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A75B49D" w14:textId="1811632C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09EBD63" w14:textId="3B03B3B1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526EDE29" w14:textId="77777777" w:rsidR="005606A6" w:rsidRDefault="005606A6" w:rsidP="00B8028C">
            <w:pPr>
              <w:jc w:val="center"/>
            </w:pPr>
          </w:p>
        </w:tc>
      </w:tr>
      <w:tr w:rsidR="005606A6" w14:paraId="6A9316B3" w14:textId="024DA1D1" w:rsidTr="005606A6">
        <w:trPr>
          <w:jc w:val="center"/>
        </w:trPr>
        <w:tc>
          <w:tcPr>
            <w:tcW w:w="1922" w:type="dxa"/>
            <w:vAlign w:val="bottom"/>
          </w:tcPr>
          <w:p w14:paraId="397523AF" w14:textId="5B4DA103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E4</w:t>
            </w:r>
          </w:p>
        </w:tc>
        <w:tc>
          <w:tcPr>
            <w:tcW w:w="1923" w:type="dxa"/>
            <w:vAlign w:val="bottom"/>
          </w:tcPr>
          <w:p w14:paraId="5DE6CB29" w14:textId="4C26E86D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3077</w:t>
            </w:r>
          </w:p>
        </w:tc>
        <w:tc>
          <w:tcPr>
            <w:tcW w:w="1923" w:type="dxa"/>
            <w:vAlign w:val="bottom"/>
          </w:tcPr>
          <w:p w14:paraId="594FDF01" w14:textId="6C4B6EDA" w:rsidR="005606A6" w:rsidRDefault="005606A6" w:rsidP="00B8028C">
            <w:pPr>
              <w:jc w:val="center"/>
            </w:pPr>
          </w:p>
        </w:tc>
        <w:tc>
          <w:tcPr>
            <w:tcW w:w="1924" w:type="dxa"/>
            <w:vAlign w:val="bottom"/>
          </w:tcPr>
          <w:p w14:paraId="682B21C5" w14:textId="7DF2F26E" w:rsidR="005606A6" w:rsidRDefault="005606A6" w:rsidP="00B8028C">
            <w:pPr>
              <w:jc w:val="center"/>
            </w:pPr>
          </w:p>
        </w:tc>
        <w:tc>
          <w:tcPr>
            <w:tcW w:w="1924" w:type="dxa"/>
            <w:vAlign w:val="center"/>
          </w:tcPr>
          <w:p w14:paraId="59BB7ECC" w14:textId="73BB9292" w:rsidR="005606A6" w:rsidRDefault="005606A6" w:rsidP="00B8028C">
            <w:pPr>
              <w:jc w:val="center"/>
            </w:pPr>
          </w:p>
        </w:tc>
        <w:tc>
          <w:tcPr>
            <w:tcW w:w="1924" w:type="dxa"/>
            <w:vAlign w:val="center"/>
          </w:tcPr>
          <w:p w14:paraId="08FC3819" w14:textId="2E83074B" w:rsidR="005606A6" w:rsidRDefault="005606A6" w:rsidP="00B8028C">
            <w:pPr>
              <w:jc w:val="center"/>
            </w:pPr>
          </w:p>
        </w:tc>
        <w:tc>
          <w:tcPr>
            <w:tcW w:w="1924" w:type="dxa"/>
            <w:vAlign w:val="bottom"/>
          </w:tcPr>
          <w:p w14:paraId="4F00BE58" w14:textId="3E3C6888" w:rsidR="005606A6" w:rsidRDefault="005606A6" w:rsidP="00B8028C">
            <w:pPr>
              <w:jc w:val="center"/>
            </w:pPr>
          </w:p>
        </w:tc>
        <w:tc>
          <w:tcPr>
            <w:tcW w:w="1924" w:type="dxa"/>
          </w:tcPr>
          <w:p w14:paraId="77457702" w14:textId="77777777" w:rsidR="005606A6" w:rsidRDefault="005606A6" w:rsidP="00B8028C">
            <w:pPr>
              <w:jc w:val="center"/>
            </w:pPr>
          </w:p>
        </w:tc>
      </w:tr>
    </w:tbl>
    <w:p w14:paraId="3737E5EE" w14:textId="77777777" w:rsidR="00EF5072" w:rsidRDefault="00EF5072" w:rsidP="00B8028C">
      <w:pPr>
        <w:jc w:val="center"/>
      </w:pPr>
    </w:p>
    <w:tbl>
      <w:tblPr>
        <w:tblStyle w:val="TableGrid"/>
        <w:tblW w:w="15388" w:type="dxa"/>
        <w:jc w:val="center"/>
        <w:tblLook w:val="04A0" w:firstRow="1" w:lastRow="0" w:firstColumn="1" w:lastColumn="0" w:noHBand="0" w:noVBand="1"/>
      </w:tblPr>
      <w:tblGrid>
        <w:gridCol w:w="1838"/>
        <w:gridCol w:w="6775"/>
        <w:gridCol w:w="6775"/>
      </w:tblGrid>
      <w:tr w:rsidR="005606A6" w14:paraId="7D1DE81B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346F0291" w14:textId="77777777" w:rsidR="005606A6" w:rsidRDefault="005606A6" w:rsidP="00564C6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21C251BE" w14:textId="77777777" w:rsidR="005606A6" w:rsidRDefault="005606A6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Time higher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36C6A111" w14:textId="77777777" w:rsidR="005606A6" w:rsidRDefault="005606A6" w:rsidP="00564C6C">
            <w:pPr>
              <w:jc w:val="center"/>
            </w:pPr>
            <w:r>
              <w:t>Time smaller</w:t>
            </w:r>
          </w:p>
        </w:tc>
      </w:tr>
      <w:tr w:rsidR="00357511" w14:paraId="514D55ED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7F5E5954" w14:textId="0D9E8FAB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2869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6195DF94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center"/>
          </w:tcPr>
          <w:p w14:paraId="4DAF188A" w14:textId="77777777" w:rsidR="00357511" w:rsidRDefault="00357511" w:rsidP="00357511">
            <w:pPr>
              <w:jc w:val="center"/>
            </w:pPr>
          </w:p>
        </w:tc>
      </w:tr>
      <w:tr w:rsidR="00357511" w14:paraId="7ED93719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1EE63F3D" w14:textId="16FA4148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3019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0214CE59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733CCEDF" w14:textId="77777777" w:rsidR="00357511" w:rsidRDefault="00357511" w:rsidP="00357511">
            <w:pPr>
              <w:jc w:val="center"/>
            </w:pPr>
          </w:p>
        </w:tc>
      </w:tr>
      <w:tr w:rsidR="00357511" w14:paraId="63FF42AB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6E23B509" w14:textId="19A71670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3168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6AE51D51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72A2A0C9" w14:textId="77777777" w:rsidR="00357511" w:rsidRDefault="00357511" w:rsidP="00357511">
            <w:pPr>
              <w:jc w:val="center"/>
            </w:pPr>
          </w:p>
        </w:tc>
      </w:tr>
      <w:tr w:rsidR="00357511" w14:paraId="05F9DE6A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52AD7981" w14:textId="3A1491C4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2897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641B2C78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0185D2EF" w14:textId="77777777" w:rsidR="00357511" w:rsidRDefault="00357511" w:rsidP="00357511">
            <w:pPr>
              <w:jc w:val="center"/>
            </w:pPr>
          </w:p>
        </w:tc>
      </w:tr>
      <w:tr w:rsidR="00357511" w14:paraId="5BB5851F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5DD635D7" w14:textId="4228E631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3022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7DDC5A52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098202E3" w14:textId="77777777" w:rsidR="00357511" w:rsidRDefault="00357511" w:rsidP="00357511">
            <w:pPr>
              <w:jc w:val="center"/>
            </w:pPr>
          </w:p>
        </w:tc>
      </w:tr>
      <w:tr w:rsidR="00357511" w14:paraId="6FC5A9E9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5DC0DB1D" w14:textId="3613C569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3119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4AA2D41B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63AFF137" w14:textId="77777777" w:rsidR="00357511" w:rsidRDefault="00357511" w:rsidP="00357511">
            <w:pPr>
              <w:jc w:val="center"/>
            </w:pPr>
          </w:p>
        </w:tc>
      </w:tr>
      <w:tr w:rsidR="00357511" w14:paraId="5BF9913C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0D14552C" w14:textId="2F891E4B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3121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60142052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7F28D17C" w14:textId="77777777" w:rsidR="00357511" w:rsidRDefault="00357511" w:rsidP="00357511">
            <w:pPr>
              <w:jc w:val="center"/>
            </w:pPr>
          </w:p>
        </w:tc>
      </w:tr>
      <w:tr w:rsidR="00357511" w14:paraId="3363F6F3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10458923" w14:textId="3A5BF239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2812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56AAAB20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6C73D94B" w14:textId="77777777" w:rsidR="00357511" w:rsidRDefault="00357511" w:rsidP="00357511">
            <w:pPr>
              <w:jc w:val="center"/>
            </w:pPr>
          </w:p>
        </w:tc>
      </w:tr>
      <w:tr w:rsidR="00357511" w14:paraId="27BEE33D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1D05A6EA" w14:textId="7468396A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2844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7CE1224A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center"/>
          </w:tcPr>
          <w:p w14:paraId="63ED756E" w14:textId="77777777" w:rsidR="00357511" w:rsidRDefault="00357511" w:rsidP="00357511">
            <w:pPr>
              <w:jc w:val="center"/>
            </w:pPr>
          </w:p>
        </w:tc>
      </w:tr>
      <w:tr w:rsidR="00357511" w14:paraId="1FF9CE51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612072AD" w14:textId="5D6F8700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3002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34DC36AF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7F2A9742" w14:textId="77777777" w:rsidR="00357511" w:rsidRDefault="00357511" w:rsidP="00357511">
            <w:pPr>
              <w:jc w:val="center"/>
            </w:pPr>
          </w:p>
        </w:tc>
      </w:tr>
      <w:tr w:rsidR="00357511" w14:paraId="421B25FE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4D6CBF55" w14:textId="1A9AEFA2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3075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5FF50BC6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56D19A59" w14:textId="77777777" w:rsidR="00357511" w:rsidRDefault="00357511" w:rsidP="00357511">
            <w:pPr>
              <w:jc w:val="center"/>
            </w:pPr>
          </w:p>
        </w:tc>
      </w:tr>
      <w:tr w:rsidR="00357511" w14:paraId="50C5D070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268D5D10" w14:textId="44E7CB28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2934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1837F5D9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35DF40CD" w14:textId="77777777" w:rsidR="00357511" w:rsidRDefault="00357511" w:rsidP="00357511">
            <w:pPr>
              <w:jc w:val="center"/>
            </w:pPr>
          </w:p>
        </w:tc>
      </w:tr>
      <w:tr w:rsidR="00357511" w14:paraId="75BE29C9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4FDA3BF8" w14:textId="0B6984F1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2943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023B666D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3BD50218" w14:textId="77777777" w:rsidR="00357511" w:rsidRDefault="00357511" w:rsidP="00357511">
            <w:pPr>
              <w:jc w:val="center"/>
            </w:pPr>
          </w:p>
        </w:tc>
      </w:tr>
      <w:tr w:rsidR="00357511" w14:paraId="0529460B" w14:textId="77777777" w:rsidTr="00564C6C">
        <w:trPr>
          <w:jc w:val="center"/>
        </w:trPr>
        <w:tc>
          <w:tcPr>
            <w:tcW w:w="1838" w:type="dxa"/>
            <w:vAlign w:val="bottom"/>
          </w:tcPr>
          <w:p w14:paraId="1B55F769" w14:textId="6A1DC8FF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3077</w:t>
            </w:r>
          </w:p>
        </w:tc>
        <w:tc>
          <w:tcPr>
            <w:tcW w:w="6775" w:type="dxa"/>
            <w:vAlign w:val="bottom"/>
          </w:tcPr>
          <w:p w14:paraId="4C01467E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vAlign w:val="center"/>
          </w:tcPr>
          <w:p w14:paraId="67FA3752" w14:textId="77777777" w:rsidR="00357511" w:rsidRDefault="00357511" w:rsidP="00357511">
            <w:pPr>
              <w:jc w:val="center"/>
            </w:pPr>
          </w:p>
        </w:tc>
      </w:tr>
    </w:tbl>
    <w:p w14:paraId="037A361D" w14:textId="77777777" w:rsidR="005606A6" w:rsidRDefault="005606A6" w:rsidP="005606A6"/>
    <w:p w14:paraId="21686767" w14:textId="77777777" w:rsidR="005606A6" w:rsidRDefault="005606A6" w:rsidP="005606A6">
      <w:r>
        <w:lastRenderedPageBreak/>
        <w:t>DAY:</w:t>
      </w:r>
    </w:p>
    <w:p w14:paraId="3D539B3B" w14:textId="77777777" w:rsidR="005606A6" w:rsidRDefault="005606A6" w:rsidP="005606A6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923"/>
        <w:gridCol w:w="1923"/>
        <w:gridCol w:w="1924"/>
        <w:gridCol w:w="1924"/>
        <w:gridCol w:w="1924"/>
        <w:gridCol w:w="1924"/>
        <w:gridCol w:w="1924"/>
      </w:tblGrid>
      <w:tr w:rsidR="005606A6" w14:paraId="71184A82" w14:textId="29A899DA" w:rsidTr="006F1171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7AC87273" w14:textId="77777777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6DB9AE3" w14:textId="77777777" w:rsidR="005606A6" w:rsidRDefault="005606A6" w:rsidP="005606A6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4E66D613" w14:textId="4BC0A84F" w:rsidR="005606A6" w:rsidRDefault="005606A6" w:rsidP="005606A6">
            <w:pPr>
              <w:jc w:val="center"/>
            </w:pPr>
            <w:r>
              <w:t>Position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A2F7D41" w14:textId="3905BDEF" w:rsidR="005606A6" w:rsidRDefault="005606A6" w:rsidP="005606A6">
            <w:pPr>
              <w:jc w:val="center"/>
            </w:pPr>
            <w:r>
              <w:t>Choose higher?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AE50518" w14:textId="2C544E7F" w:rsidR="005606A6" w:rsidRDefault="005606A6" w:rsidP="005606A6">
            <w:pPr>
              <w:jc w:val="center"/>
            </w:pPr>
            <w:r>
              <w:t>Time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F016BCB" w14:textId="39541B5B" w:rsidR="005606A6" w:rsidRDefault="005606A6" w:rsidP="005606A6">
            <w:pPr>
              <w:jc w:val="center"/>
            </w:pPr>
            <w:r>
              <w:t>Attacks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491312D" w14:textId="6AAA34E4" w:rsidR="005606A6" w:rsidRDefault="005606A6" w:rsidP="005606A6">
            <w:pPr>
              <w:jc w:val="center"/>
            </w:pPr>
            <w:r>
              <w:t>Time smaller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422F672" w14:textId="1EBC0FEF" w:rsidR="005606A6" w:rsidRDefault="005606A6" w:rsidP="005606A6">
            <w:pPr>
              <w:jc w:val="center"/>
            </w:pPr>
            <w:r>
              <w:t>Attacks smaller</w:t>
            </w:r>
          </w:p>
        </w:tc>
      </w:tr>
      <w:tr w:rsidR="005606A6" w14:paraId="7283E3DD" w14:textId="0C553A60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4BEF6226" w14:textId="30E30718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9952E7C" w14:textId="1093FB03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C49BB86" w14:textId="1B08AD5B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3ABD7C0" w14:textId="149E6155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280B2F3" w14:textId="0EF62963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E5DD1B9" w14:textId="414F016A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0435796" w14:textId="7702CBBD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3CAD28E0" w14:textId="77777777" w:rsidR="005606A6" w:rsidRDefault="005606A6" w:rsidP="00B8028C">
            <w:pPr>
              <w:jc w:val="center"/>
            </w:pPr>
          </w:p>
        </w:tc>
      </w:tr>
      <w:tr w:rsidR="005606A6" w14:paraId="075EF8BD" w14:textId="5A05F576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48C99556" w14:textId="17BE23D4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872EE6A" w14:textId="74713E19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2859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89B9887" w14:textId="328D4640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437464A" w14:textId="110972FE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17905728" w14:textId="4AC8B661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76C5DF2" w14:textId="1585D853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35CBA2C" w14:textId="36EF4DBB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31A692C6" w14:textId="77777777" w:rsidR="005606A6" w:rsidRDefault="005606A6" w:rsidP="00B8028C">
            <w:pPr>
              <w:jc w:val="center"/>
            </w:pPr>
          </w:p>
        </w:tc>
      </w:tr>
      <w:tr w:rsidR="005606A6" w14:paraId="7A074457" w14:textId="5E5986C7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61791A76" w14:textId="3737EFA7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DF91CB8" w14:textId="77F1BD65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653D059" w14:textId="2ACAA608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86CC531" w14:textId="4272022F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FD5C0FF" w14:textId="0A6792A9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659A219" w14:textId="7FA57ADE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7AC5A0C" w14:textId="70CCE621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2B9459C2" w14:textId="77777777" w:rsidR="005606A6" w:rsidRDefault="005606A6" w:rsidP="00B8028C">
            <w:pPr>
              <w:jc w:val="center"/>
            </w:pPr>
          </w:p>
        </w:tc>
      </w:tr>
      <w:tr w:rsidR="005606A6" w14:paraId="180CB098" w14:textId="75443CAB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03D5B079" w14:textId="0E3E2EEC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7DFD6F8" w14:textId="029AD680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2E774E71" w14:textId="12A3BFC1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2091E37" w14:textId="4DA01DCA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2D903AA" w14:textId="2478E96F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A6E68DF" w14:textId="14F56037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8BA243A" w14:textId="3B505C65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55D85A1D" w14:textId="77777777" w:rsidR="005606A6" w:rsidRDefault="005606A6" w:rsidP="00B8028C">
            <w:pPr>
              <w:jc w:val="center"/>
            </w:pPr>
          </w:p>
        </w:tc>
      </w:tr>
      <w:tr w:rsidR="005606A6" w14:paraId="7562AA70" w14:textId="6805FD40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39DF83DF" w14:textId="066B8870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ED2D4E2" w14:textId="665DDF4A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FC4A535" w14:textId="6B949E78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602B400" w14:textId="4D87BE19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40C0445C" w14:textId="6D616C61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B0B4787" w14:textId="2D6A984C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AC3D22B" w14:textId="2EFFFBC6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48D15D9C" w14:textId="77777777" w:rsidR="005606A6" w:rsidRDefault="005606A6" w:rsidP="00B8028C">
            <w:pPr>
              <w:jc w:val="center"/>
            </w:pPr>
          </w:p>
        </w:tc>
      </w:tr>
      <w:tr w:rsidR="005606A6" w14:paraId="1199DBC8" w14:textId="23010FF3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65317D53" w14:textId="7911F2D9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36A1D5E9" w14:textId="409E59FB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3059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99E5D5A" w14:textId="58AAD40D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B702920" w14:textId="0C55F529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8E68BE4" w14:textId="04F6D4FF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0F916673" w14:textId="1F4714D4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5813FB3B" w14:textId="3F90562F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7ACDB4CA" w14:textId="77777777" w:rsidR="005606A6" w:rsidRDefault="005606A6" w:rsidP="00B8028C">
            <w:pPr>
              <w:jc w:val="center"/>
            </w:pPr>
          </w:p>
        </w:tc>
      </w:tr>
      <w:tr w:rsidR="005606A6" w14:paraId="29687A55" w14:textId="409DAF94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569136DC" w14:textId="1C7E40C1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BF28066" w14:textId="3286F3F8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163E17B6" w14:textId="345E6799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67204F6C" w14:textId="2E09430F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D93C5D0" w14:textId="3E78740F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918A5C4" w14:textId="09CDFD3B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19C0495" w14:textId="2C95CC5E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7C65A6E4" w14:textId="77777777" w:rsidR="005606A6" w:rsidRDefault="005606A6" w:rsidP="00B8028C">
            <w:pPr>
              <w:jc w:val="center"/>
            </w:pPr>
          </w:p>
        </w:tc>
      </w:tr>
      <w:tr w:rsidR="005606A6" w14:paraId="14D72348" w14:textId="62C068C5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2829DD2E" w14:textId="5FC8B03E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917006E" w14:textId="311E3662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2988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508E47F8" w14:textId="0135F05F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D6BC616" w14:textId="7DFA2A4E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A9B47C2" w14:textId="2A28E587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21CAA6E" w14:textId="6E2F5DA8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40C30658" w14:textId="24B9278F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0A8035A5" w14:textId="77777777" w:rsidR="005606A6" w:rsidRDefault="005606A6" w:rsidP="00B8028C">
            <w:pPr>
              <w:jc w:val="center"/>
            </w:pPr>
          </w:p>
        </w:tc>
      </w:tr>
      <w:tr w:rsidR="005606A6" w14:paraId="1B3BA27D" w14:textId="7396B9E1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1C71354F" w14:textId="619E0E7E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E16DB5C" w14:textId="079ED609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3172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CB6A496" w14:textId="69DB30A1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5D50747" w14:textId="19B5ADDA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8850124" w14:textId="01CFBDEC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1898D75" w14:textId="463BDE66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5049102" w14:textId="0D530D8F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7865DCC1" w14:textId="77777777" w:rsidR="005606A6" w:rsidRDefault="005606A6" w:rsidP="00B8028C">
            <w:pPr>
              <w:jc w:val="center"/>
            </w:pPr>
          </w:p>
        </w:tc>
      </w:tr>
      <w:tr w:rsidR="005606A6" w14:paraId="15F3D1FE" w14:textId="76D2C73B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59D5680E" w14:textId="2E567258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B05C856" w14:textId="456D69FE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2935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4B645476" w14:textId="3A6E8451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308FE65" w14:textId="30A80FAF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B144620" w14:textId="26233B56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3D326E0" w14:textId="35F8D57F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6870C68" w14:textId="18E57652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0F320AAA" w14:textId="77777777" w:rsidR="005606A6" w:rsidRDefault="005606A6" w:rsidP="00B8028C">
            <w:pPr>
              <w:jc w:val="center"/>
            </w:pPr>
          </w:p>
        </w:tc>
      </w:tr>
      <w:tr w:rsidR="005606A6" w14:paraId="1DC628F8" w14:textId="0DCFC259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45CBB971" w14:textId="78221175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395F86C" w14:textId="4E04AA17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021206E0" w14:textId="7B40EBC1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89E7241" w14:textId="054D22E9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191E7E8" w14:textId="385DE5FE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57A73E9" w14:textId="1B3AC32A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5BD6486" w14:textId="3CD6E5CD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765F98B6" w14:textId="77777777" w:rsidR="005606A6" w:rsidRDefault="005606A6" w:rsidP="00B8028C">
            <w:pPr>
              <w:jc w:val="center"/>
            </w:pPr>
          </w:p>
        </w:tc>
      </w:tr>
      <w:tr w:rsidR="005606A6" w14:paraId="5A6ED40E" w14:textId="4C7269CA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561E8616" w14:textId="19683D2D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F4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C0AEB95" w14:textId="4EFFA098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6AD53F86" w14:textId="0C2D9E59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11F2F6FC" w14:textId="082EF304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0F9EC67" w14:textId="55AA7A9E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EEEF080" w14:textId="39C50054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F8D4A79" w14:textId="04A14447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5C5144F8" w14:textId="77777777" w:rsidR="005606A6" w:rsidRDefault="005606A6" w:rsidP="00B8028C">
            <w:pPr>
              <w:jc w:val="center"/>
            </w:pPr>
          </w:p>
        </w:tc>
      </w:tr>
    </w:tbl>
    <w:p w14:paraId="27B9E2FF" w14:textId="77777777" w:rsidR="005606A6" w:rsidRDefault="005606A6" w:rsidP="005606A6"/>
    <w:tbl>
      <w:tblPr>
        <w:tblStyle w:val="TableGrid"/>
        <w:tblW w:w="15388" w:type="dxa"/>
        <w:jc w:val="center"/>
        <w:tblLook w:val="04A0" w:firstRow="1" w:lastRow="0" w:firstColumn="1" w:lastColumn="0" w:noHBand="0" w:noVBand="1"/>
      </w:tblPr>
      <w:tblGrid>
        <w:gridCol w:w="1838"/>
        <w:gridCol w:w="6775"/>
        <w:gridCol w:w="6775"/>
      </w:tblGrid>
      <w:tr w:rsidR="005606A6" w14:paraId="216B71CB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2146253C" w14:textId="77777777" w:rsidR="005606A6" w:rsidRDefault="005606A6" w:rsidP="00564C6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1B0F250C" w14:textId="77777777" w:rsidR="005606A6" w:rsidRDefault="005606A6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Time higher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2F0D0451" w14:textId="77777777" w:rsidR="005606A6" w:rsidRDefault="005606A6" w:rsidP="00564C6C">
            <w:pPr>
              <w:jc w:val="center"/>
            </w:pPr>
            <w:r>
              <w:t>Time smaller</w:t>
            </w:r>
          </w:p>
        </w:tc>
      </w:tr>
      <w:tr w:rsidR="00357511" w14:paraId="7C8406CB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31F92E79" w14:textId="4D38E0B2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2813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3F789480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center"/>
          </w:tcPr>
          <w:p w14:paraId="0FE5C35A" w14:textId="77777777" w:rsidR="00357511" w:rsidRDefault="00357511" w:rsidP="00357511">
            <w:pPr>
              <w:jc w:val="center"/>
            </w:pPr>
          </w:p>
        </w:tc>
      </w:tr>
      <w:tr w:rsidR="00357511" w14:paraId="4FA5F289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7005954D" w14:textId="1A10E741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2859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213D990B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53250E64" w14:textId="77777777" w:rsidR="00357511" w:rsidRDefault="00357511" w:rsidP="00357511">
            <w:pPr>
              <w:jc w:val="center"/>
            </w:pPr>
          </w:p>
        </w:tc>
      </w:tr>
      <w:tr w:rsidR="00357511" w14:paraId="3F16ED2B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2C56544D" w14:textId="1584733F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3117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06ECE259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48B411AD" w14:textId="77777777" w:rsidR="00357511" w:rsidRDefault="00357511" w:rsidP="00357511">
            <w:pPr>
              <w:jc w:val="center"/>
            </w:pPr>
          </w:p>
        </w:tc>
      </w:tr>
      <w:tr w:rsidR="00357511" w14:paraId="6B73E048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6D9563DC" w14:textId="1545E812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2933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1724D594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7B223C65" w14:textId="77777777" w:rsidR="00357511" w:rsidRDefault="00357511" w:rsidP="00357511">
            <w:pPr>
              <w:jc w:val="center"/>
            </w:pPr>
          </w:p>
        </w:tc>
      </w:tr>
      <w:tr w:rsidR="00357511" w14:paraId="27FAD798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57701215" w14:textId="35E4A626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2947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01728713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21B49668" w14:textId="77777777" w:rsidR="00357511" w:rsidRDefault="00357511" w:rsidP="00357511">
            <w:pPr>
              <w:jc w:val="center"/>
            </w:pPr>
          </w:p>
        </w:tc>
      </w:tr>
      <w:tr w:rsidR="00357511" w14:paraId="42B77715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5D2DAFF5" w14:textId="1FC6CEB5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3059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3CC42202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4B597A59" w14:textId="77777777" w:rsidR="00357511" w:rsidRDefault="00357511" w:rsidP="00357511">
            <w:pPr>
              <w:jc w:val="center"/>
            </w:pPr>
          </w:p>
        </w:tc>
      </w:tr>
      <w:tr w:rsidR="00357511" w14:paraId="1408C603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136036CD" w14:textId="28F4B37F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2977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6D23059A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739AC872" w14:textId="77777777" w:rsidR="00357511" w:rsidRDefault="00357511" w:rsidP="00357511">
            <w:pPr>
              <w:jc w:val="center"/>
            </w:pPr>
          </w:p>
        </w:tc>
      </w:tr>
      <w:tr w:rsidR="00357511" w14:paraId="3C2C3839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2FA119A9" w14:textId="4E96DC63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2988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5262478D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1F5FE04A" w14:textId="77777777" w:rsidR="00357511" w:rsidRDefault="00357511" w:rsidP="00357511">
            <w:pPr>
              <w:jc w:val="center"/>
            </w:pPr>
          </w:p>
        </w:tc>
      </w:tr>
      <w:tr w:rsidR="00357511" w14:paraId="69298B12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0775A52C" w14:textId="0C91A639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3172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474E40E1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center"/>
          </w:tcPr>
          <w:p w14:paraId="201BE4E9" w14:textId="77777777" w:rsidR="00357511" w:rsidRDefault="00357511" w:rsidP="00357511">
            <w:pPr>
              <w:jc w:val="center"/>
            </w:pPr>
          </w:p>
        </w:tc>
      </w:tr>
      <w:tr w:rsidR="00357511" w14:paraId="02AD18E3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79C915DD" w14:textId="4AA28D88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2935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3258C7CE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12F601BB" w14:textId="77777777" w:rsidR="00357511" w:rsidRDefault="00357511" w:rsidP="00357511">
            <w:pPr>
              <w:jc w:val="center"/>
            </w:pPr>
          </w:p>
        </w:tc>
      </w:tr>
      <w:tr w:rsidR="00357511" w14:paraId="2B7614E5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45A0678C" w14:textId="591C766B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2998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35B150B6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6E722158" w14:textId="77777777" w:rsidR="00357511" w:rsidRDefault="00357511" w:rsidP="00357511">
            <w:pPr>
              <w:jc w:val="center"/>
            </w:pPr>
          </w:p>
        </w:tc>
      </w:tr>
      <w:tr w:rsidR="00357511" w14:paraId="2337A045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6C0C6CA1" w14:textId="33F7C2CF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3134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33B05BB8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0FBB65A8" w14:textId="77777777" w:rsidR="00357511" w:rsidRDefault="00357511" w:rsidP="00357511">
            <w:pPr>
              <w:jc w:val="center"/>
            </w:pPr>
          </w:p>
        </w:tc>
      </w:tr>
    </w:tbl>
    <w:p w14:paraId="1D33554A" w14:textId="77777777" w:rsidR="005606A6" w:rsidRDefault="005606A6" w:rsidP="005606A6">
      <w:pPr>
        <w:jc w:val="center"/>
      </w:pPr>
    </w:p>
    <w:p w14:paraId="69579538" w14:textId="77777777" w:rsidR="00EF5072" w:rsidRDefault="00EF5072" w:rsidP="00B8028C">
      <w:pPr>
        <w:jc w:val="center"/>
      </w:pPr>
    </w:p>
    <w:p w14:paraId="77796B9D" w14:textId="77777777" w:rsidR="00357511" w:rsidRDefault="00357511" w:rsidP="00B8028C">
      <w:pPr>
        <w:jc w:val="center"/>
      </w:pPr>
    </w:p>
    <w:p w14:paraId="286BBE58" w14:textId="77777777" w:rsidR="00357511" w:rsidRDefault="00357511" w:rsidP="00B8028C">
      <w:pPr>
        <w:jc w:val="center"/>
      </w:pPr>
    </w:p>
    <w:p w14:paraId="3AA6FBA1" w14:textId="77777777" w:rsidR="005606A6" w:rsidRDefault="005606A6" w:rsidP="00B8028C">
      <w:pPr>
        <w:jc w:val="center"/>
      </w:pPr>
    </w:p>
    <w:p w14:paraId="2B67EB40" w14:textId="77777777" w:rsidR="005606A6" w:rsidRDefault="005606A6" w:rsidP="005606A6">
      <w:r>
        <w:lastRenderedPageBreak/>
        <w:t>DAY:</w:t>
      </w:r>
    </w:p>
    <w:p w14:paraId="60047343" w14:textId="77777777" w:rsidR="00EF5072" w:rsidRDefault="00EF5072" w:rsidP="00B8028C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2"/>
        <w:gridCol w:w="1923"/>
        <w:gridCol w:w="1923"/>
        <w:gridCol w:w="1924"/>
        <w:gridCol w:w="1924"/>
        <w:gridCol w:w="1924"/>
        <w:gridCol w:w="1924"/>
        <w:gridCol w:w="1924"/>
      </w:tblGrid>
      <w:tr w:rsidR="005606A6" w14:paraId="2423C609" w14:textId="25F18D04" w:rsidTr="007210BA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25C6BD17" w14:textId="77777777" w:rsidR="005606A6" w:rsidRDefault="005606A6" w:rsidP="005606A6">
            <w:pPr>
              <w:jc w:val="center"/>
            </w:pPr>
            <w:r>
              <w:rPr>
                <w:rFonts w:ascii="Aptos Narrow" w:hAnsi="Aptos Narrow"/>
                <w:color w:val="000000"/>
              </w:rPr>
              <w:t>position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450D679" w14:textId="77777777" w:rsidR="005606A6" w:rsidRDefault="005606A6" w:rsidP="005606A6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1BF363F6" w14:textId="6C8801E1" w:rsidR="005606A6" w:rsidRDefault="005606A6" w:rsidP="005606A6">
            <w:pPr>
              <w:jc w:val="center"/>
            </w:pPr>
            <w:r>
              <w:t>Position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34EA271" w14:textId="38BCFC24" w:rsidR="005606A6" w:rsidRDefault="005606A6" w:rsidP="005606A6">
            <w:pPr>
              <w:jc w:val="center"/>
            </w:pPr>
            <w:r>
              <w:t>Choose higher?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ABAAD3B" w14:textId="4521BE08" w:rsidR="005606A6" w:rsidRDefault="005606A6" w:rsidP="005606A6">
            <w:pPr>
              <w:jc w:val="center"/>
            </w:pPr>
            <w:r>
              <w:t>Time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69484A7" w14:textId="3A84014A" w:rsidR="005606A6" w:rsidRDefault="005606A6" w:rsidP="005606A6">
            <w:pPr>
              <w:jc w:val="center"/>
            </w:pPr>
            <w:r>
              <w:t>Attacks higher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AB1DACD" w14:textId="75323930" w:rsidR="005606A6" w:rsidRDefault="005606A6" w:rsidP="005606A6">
            <w:pPr>
              <w:jc w:val="center"/>
            </w:pPr>
            <w:r>
              <w:t>Time smaller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EBBA0FA" w14:textId="22C8E751" w:rsidR="005606A6" w:rsidRDefault="005606A6" w:rsidP="005606A6">
            <w:pPr>
              <w:jc w:val="center"/>
            </w:pPr>
            <w:r>
              <w:t>Attacks smaller</w:t>
            </w:r>
          </w:p>
        </w:tc>
      </w:tr>
      <w:tr w:rsidR="005606A6" w14:paraId="44540EAC" w14:textId="3F1B7E72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0B711FC3" w14:textId="721DEFE2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DDC432D" w14:textId="01889296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2799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FF71D7F" w14:textId="2693DB47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63375EA" w14:textId="33177943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F3F779D" w14:textId="2128BE41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0DC8134" w14:textId="2CC51E50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6556015" w14:textId="639D835B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1CCEBD46" w14:textId="77777777" w:rsidR="005606A6" w:rsidRDefault="005606A6" w:rsidP="00B8028C">
            <w:pPr>
              <w:jc w:val="center"/>
            </w:pPr>
          </w:p>
        </w:tc>
      </w:tr>
      <w:tr w:rsidR="005606A6" w14:paraId="1B2FCB94" w14:textId="423FE273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67C3BEDD" w14:textId="0E992751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B7E1114" w14:textId="2485F9E3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2866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65D55A56" w14:textId="5E2D1DF8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4F77586" w14:textId="61C1AD95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4647F2D" w14:textId="1DFF2F2E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E6FD7F5" w14:textId="46469CEE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23BCC073" w14:textId="115007C4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27DF1C36" w14:textId="77777777" w:rsidR="005606A6" w:rsidRDefault="005606A6" w:rsidP="00B8028C">
            <w:pPr>
              <w:jc w:val="center"/>
            </w:pPr>
          </w:p>
        </w:tc>
      </w:tr>
      <w:tr w:rsidR="005606A6" w14:paraId="327992B1" w14:textId="354A1391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13A1B167" w14:textId="467A3774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3D1F7E95" w14:textId="59AE3C39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3128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BE38B3E" w14:textId="255BC4E1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361BAE5" w14:textId="2EC70D73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274B8FED" w14:textId="2D6C4CB2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18DD3B6F" w14:textId="4ECD1A07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A3DDDF9" w14:textId="03E3A211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75DD743E" w14:textId="77777777" w:rsidR="005606A6" w:rsidRDefault="005606A6" w:rsidP="00B8028C">
            <w:pPr>
              <w:jc w:val="center"/>
            </w:pPr>
          </w:p>
        </w:tc>
      </w:tr>
      <w:tr w:rsidR="005606A6" w14:paraId="79E46BFB" w14:textId="4BC1752B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7CFD6617" w14:textId="2EFB6D9D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G1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0427FBC" w14:textId="7EA8F620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3209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3B9F835B" w14:textId="288C4B71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17F0429" w14:textId="257C31B9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30CF8B63" w14:textId="51DCFA53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25231D6C" w14:textId="3094A725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4F2C8483" w14:textId="4C9CA5E2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57B8DC32" w14:textId="77777777" w:rsidR="005606A6" w:rsidRDefault="005606A6" w:rsidP="00B8028C">
            <w:pPr>
              <w:jc w:val="center"/>
            </w:pPr>
          </w:p>
        </w:tc>
      </w:tr>
      <w:tr w:rsidR="005606A6" w14:paraId="3D8D4F85" w14:textId="69E44161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4B0F6695" w14:textId="09D906A1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28DF3946" w14:textId="65E00868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2826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081D687" w14:textId="0C27D0D9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00FE026" w14:textId="3E4C3205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C16C2E3" w14:textId="7ADE5412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03F30F8" w14:textId="3E45125D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3465DE8" w14:textId="29370199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74AD108F" w14:textId="77777777" w:rsidR="005606A6" w:rsidRDefault="005606A6" w:rsidP="00B8028C">
            <w:pPr>
              <w:jc w:val="center"/>
            </w:pPr>
          </w:p>
        </w:tc>
      </w:tr>
      <w:tr w:rsidR="005606A6" w14:paraId="3D659C9B" w14:textId="2E61347D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71306AAC" w14:textId="17AFA70F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97932A8" w14:textId="48A89B61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center"/>
          </w:tcPr>
          <w:p w14:paraId="372DD314" w14:textId="2A9FE0F6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4077550" w14:textId="241A93AC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D2C701A" w14:textId="0BBE71A6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CD580D2" w14:textId="4F410089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5BBB6ED" w14:textId="6E83BEF0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62276085" w14:textId="77777777" w:rsidR="005606A6" w:rsidRDefault="005606A6" w:rsidP="00B8028C">
            <w:pPr>
              <w:jc w:val="center"/>
            </w:pPr>
          </w:p>
        </w:tc>
      </w:tr>
      <w:tr w:rsidR="005606A6" w14:paraId="14ADC0ED" w14:textId="1BAEC89A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7E35BF8B" w14:textId="4BEC4D76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G2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6F024482" w14:textId="43648959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58472ACB" w14:textId="19C7E0C0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D419CA4" w14:textId="6A1DF188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92312D3" w14:textId="05CED069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195FAEC" w14:textId="7BFBCC05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21C81A82" w14:textId="52860F0A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1B528035" w14:textId="77777777" w:rsidR="005606A6" w:rsidRDefault="005606A6" w:rsidP="00B8028C">
            <w:pPr>
              <w:jc w:val="center"/>
            </w:pPr>
          </w:p>
        </w:tc>
      </w:tr>
      <w:tr w:rsidR="005606A6" w14:paraId="1C3E20FF" w14:textId="470D36F0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68CEF373" w14:textId="1978C0A9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665E7B2F" w14:textId="4883E4EB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2846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5066AE52" w14:textId="06D011BD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E3A4D6B" w14:textId="14D33CCC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DB8BC3D" w14:textId="21ECCF23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31A5D1B" w14:textId="10798B97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0572B2B3" w14:textId="2405E045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61016C2D" w14:textId="77777777" w:rsidR="005606A6" w:rsidRDefault="005606A6" w:rsidP="00B8028C">
            <w:pPr>
              <w:jc w:val="center"/>
            </w:pPr>
          </w:p>
        </w:tc>
      </w:tr>
      <w:tr w:rsidR="005606A6" w14:paraId="5E3F8829" w14:textId="0E9FF622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1684914F" w14:textId="312F0CCF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G3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6C73FCA" w14:textId="750B3D5C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3146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412FA9B5" w14:textId="01ED5494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C8E5EAB" w14:textId="024A92C6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CD29EC3" w14:textId="13356403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1721741C" w14:textId="35A4ED6E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797024C5" w14:textId="774538E7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29B22C87" w14:textId="77777777" w:rsidR="005606A6" w:rsidRDefault="005606A6" w:rsidP="00B8028C">
            <w:pPr>
              <w:jc w:val="center"/>
            </w:pPr>
          </w:p>
        </w:tc>
      </w:tr>
      <w:tr w:rsidR="005606A6" w14:paraId="57EE8E04" w14:textId="3362F708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46576AA1" w14:textId="57A6B8A3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G3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2A2853F" w14:textId="320639CE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3167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69967D1" w14:textId="00661228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6630915E" w14:textId="5E7317D4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7045B82F" w14:textId="0974BC93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3DB7D8A3" w14:textId="0C2F30ED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0FEBEE7" w14:textId="08D27069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76ABCC63" w14:textId="77777777" w:rsidR="005606A6" w:rsidRDefault="005606A6" w:rsidP="00B8028C">
            <w:pPr>
              <w:jc w:val="center"/>
            </w:pPr>
          </w:p>
        </w:tc>
      </w:tr>
      <w:tr w:rsidR="005606A6" w14:paraId="08633F92" w14:textId="37CCF40B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75CB1115" w14:textId="49E2311A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A5B4679" w14:textId="05829222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2817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center"/>
          </w:tcPr>
          <w:p w14:paraId="46389727" w14:textId="73C88C54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40B904F" w14:textId="328A0402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4AABD1B5" w14:textId="68B63E89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3C98F0A2" w14:textId="4D704FE7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5254558F" w14:textId="66D32647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4CBB0A0F" w14:textId="77777777" w:rsidR="005606A6" w:rsidRDefault="005606A6" w:rsidP="00B8028C">
            <w:pPr>
              <w:jc w:val="center"/>
            </w:pPr>
          </w:p>
        </w:tc>
      </w:tr>
      <w:tr w:rsidR="005606A6" w14:paraId="1492D735" w14:textId="3E7DC6E7" w:rsidTr="005606A6">
        <w:trPr>
          <w:jc w:val="center"/>
        </w:trPr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628A77BD" w14:textId="51D7BDC4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7520743C" w14:textId="5C97DD78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2932</w:t>
            </w:r>
          </w:p>
        </w:tc>
        <w:tc>
          <w:tcPr>
            <w:tcW w:w="1923" w:type="dxa"/>
            <w:tcBorders>
              <w:bottom w:val="single" w:sz="4" w:space="0" w:color="auto"/>
            </w:tcBorders>
            <w:vAlign w:val="bottom"/>
          </w:tcPr>
          <w:p w14:paraId="2BF1A1CA" w14:textId="71844AE8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FD883A5" w14:textId="248DDDD7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14:paraId="603F32CC" w14:textId="10B901FC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38C9E7D" w14:textId="275F5E7F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74A90E34" w14:textId="6FBC56EB" w:rsidR="005606A6" w:rsidRDefault="005606A6" w:rsidP="00B8028C">
            <w:pPr>
              <w:jc w:val="center"/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7A446382" w14:textId="77777777" w:rsidR="005606A6" w:rsidRDefault="005606A6" w:rsidP="00B8028C">
            <w:pPr>
              <w:jc w:val="center"/>
            </w:pPr>
          </w:p>
        </w:tc>
      </w:tr>
      <w:tr w:rsidR="005606A6" w14:paraId="28F23759" w14:textId="2CAA5908" w:rsidTr="005606A6">
        <w:trPr>
          <w:jc w:val="center"/>
        </w:trPr>
        <w:tc>
          <w:tcPr>
            <w:tcW w:w="1922" w:type="dxa"/>
            <w:shd w:val="clear" w:color="auto" w:fill="D1D1D1" w:themeFill="background2" w:themeFillShade="E6"/>
            <w:vAlign w:val="bottom"/>
          </w:tcPr>
          <w:p w14:paraId="6056B889" w14:textId="36EAE900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79F24704" w14:textId="6CF973BF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3130</w:t>
            </w:r>
          </w:p>
        </w:tc>
        <w:tc>
          <w:tcPr>
            <w:tcW w:w="1923" w:type="dxa"/>
            <w:shd w:val="clear" w:color="auto" w:fill="D1D1D1" w:themeFill="background2" w:themeFillShade="E6"/>
            <w:vAlign w:val="bottom"/>
          </w:tcPr>
          <w:p w14:paraId="0C2BFEDE" w14:textId="52F45AF5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0EDD2FD1" w14:textId="0AC8C32D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bottom"/>
          </w:tcPr>
          <w:p w14:paraId="56801BFF" w14:textId="007B0704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0BBEF2E3" w14:textId="13961A48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  <w:vAlign w:val="center"/>
          </w:tcPr>
          <w:p w14:paraId="37789B7F" w14:textId="7B3AA342" w:rsidR="005606A6" w:rsidRDefault="005606A6" w:rsidP="00B8028C">
            <w:pPr>
              <w:jc w:val="center"/>
            </w:pPr>
          </w:p>
        </w:tc>
        <w:tc>
          <w:tcPr>
            <w:tcW w:w="1924" w:type="dxa"/>
            <w:shd w:val="clear" w:color="auto" w:fill="D1D1D1" w:themeFill="background2" w:themeFillShade="E6"/>
          </w:tcPr>
          <w:p w14:paraId="1E26437A" w14:textId="77777777" w:rsidR="005606A6" w:rsidRDefault="005606A6" w:rsidP="00B8028C">
            <w:pPr>
              <w:jc w:val="center"/>
            </w:pPr>
          </w:p>
        </w:tc>
      </w:tr>
      <w:tr w:rsidR="005606A6" w14:paraId="61B07306" w14:textId="3CF7624F" w:rsidTr="005606A6">
        <w:trPr>
          <w:jc w:val="center"/>
        </w:trPr>
        <w:tc>
          <w:tcPr>
            <w:tcW w:w="1922" w:type="dxa"/>
            <w:vAlign w:val="bottom"/>
          </w:tcPr>
          <w:p w14:paraId="6F420D7F" w14:textId="3DFBF580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G4</w:t>
            </w:r>
          </w:p>
        </w:tc>
        <w:tc>
          <w:tcPr>
            <w:tcW w:w="1923" w:type="dxa"/>
            <w:vAlign w:val="bottom"/>
          </w:tcPr>
          <w:p w14:paraId="540CBBDE" w14:textId="0605F76F" w:rsidR="005606A6" w:rsidRDefault="005606A6" w:rsidP="00B8028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3133</w:t>
            </w:r>
          </w:p>
        </w:tc>
        <w:tc>
          <w:tcPr>
            <w:tcW w:w="1923" w:type="dxa"/>
            <w:vAlign w:val="bottom"/>
          </w:tcPr>
          <w:p w14:paraId="3F6A632A" w14:textId="509D293C" w:rsidR="005606A6" w:rsidRDefault="005606A6" w:rsidP="00B8028C">
            <w:pPr>
              <w:jc w:val="center"/>
            </w:pPr>
          </w:p>
        </w:tc>
        <w:tc>
          <w:tcPr>
            <w:tcW w:w="1924" w:type="dxa"/>
            <w:vAlign w:val="bottom"/>
          </w:tcPr>
          <w:p w14:paraId="6F6B1B7F" w14:textId="2461A254" w:rsidR="005606A6" w:rsidRDefault="005606A6" w:rsidP="00B8028C">
            <w:pPr>
              <w:jc w:val="center"/>
            </w:pPr>
          </w:p>
        </w:tc>
        <w:tc>
          <w:tcPr>
            <w:tcW w:w="1924" w:type="dxa"/>
            <w:vAlign w:val="bottom"/>
          </w:tcPr>
          <w:p w14:paraId="7B0ABDC9" w14:textId="751E3EF1" w:rsidR="005606A6" w:rsidRDefault="005606A6" w:rsidP="00B8028C">
            <w:pPr>
              <w:jc w:val="center"/>
            </w:pPr>
          </w:p>
        </w:tc>
        <w:tc>
          <w:tcPr>
            <w:tcW w:w="1924" w:type="dxa"/>
            <w:vAlign w:val="center"/>
          </w:tcPr>
          <w:p w14:paraId="661FC260" w14:textId="061BD746" w:rsidR="005606A6" w:rsidRDefault="005606A6" w:rsidP="00B8028C">
            <w:pPr>
              <w:jc w:val="center"/>
            </w:pPr>
          </w:p>
        </w:tc>
        <w:tc>
          <w:tcPr>
            <w:tcW w:w="1924" w:type="dxa"/>
            <w:vAlign w:val="center"/>
          </w:tcPr>
          <w:p w14:paraId="6B70CE8A" w14:textId="03524488" w:rsidR="005606A6" w:rsidRDefault="005606A6" w:rsidP="00B8028C">
            <w:pPr>
              <w:jc w:val="center"/>
            </w:pPr>
          </w:p>
        </w:tc>
        <w:tc>
          <w:tcPr>
            <w:tcW w:w="1924" w:type="dxa"/>
          </w:tcPr>
          <w:p w14:paraId="79833302" w14:textId="77777777" w:rsidR="005606A6" w:rsidRDefault="005606A6" w:rsidP="00B8028C">
            <w:pPr>
              <w:jc w:val="center"/>
            </w:pPr>
          </w:p>
        </w:tc>
      </w:tr>
    </w:tbl>
    <w:p w14:paraId="0D98727E" w14:textId="77777777" w:rsidR="005606A6" w:rsidRDefault="005606A6" w:rsidP="005606A6"/>
    <w:tbl>
      <w:tblPr>
        <w:tblStyle w:val="TableGrid"/>
        <w:tblW w:w="15388" w:type="dxa"/>
        <w:jc w:val="center"/>
        <w:tblLook w:val="04A0" w:firstRow="1" w:lastRow="0" w:firstColumn="1" w:lastColumn="0" w:noHBand="0" w:noVBand="1"/>
      </w:tblPr>
      <w:tblGrid>
        <w:gridCol w:w="1838"/>
        <w:gridCol w:w="6775"/>
        <w:gridCol w:w="6775"/>
      </w:tblGrid>
      <w:tr w:rsidR="005606A6" w14:paraId="5463309B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2C6D0E50" w14:textId="77777777" w:rsidR="005606A6" w:rsidRDefault="005606A6" w:rsidP="00564C6C">
            <w:pPr>
              <w:jc w:val="center"/>
            </w:pPr>
            <w:proofErr w:type="spellStart"/>
            <w:r>
              <w:rPr>
                <w:rFonts w:ascii="Aptos Narrow" w:hAnsi="Aptos Narrow"/>
                <w:color w:val="000000"/>
              </w:rPr>
              <w:t>lizard_id</w:t>
            </w:r>
            <w:proofErr w:type="spellEnd"/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6ECAD1ED" w14:textId="77777777" w:rsidR="005606A6" w:rsidRDefault="005606A6" w:rsidP="00564C6C">
            <w:pPr>
              <w:jc w:val="center"/>
            </w:pPr>
            <w:r>
              <w:rPr>
                <w:rFonts w:ascii="Aptos Narrow" w:hAnsi="Aptos Narrow"/>
                <w:color w:val="000000"/>
              </w:rPr>
              <w:t>Time higher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75E45A25" w14:textId="77777777" w:rsidR="005606A6" w:rsidRDefault="005606A6" w:rsidP="00564C6C">
            <w:pPr>
              <w:jc w:val="center"/>
            </w:pPr>
            <w:r>
              <w:t>Time smaller</w:t>
            </w:r>
          </w:p>
        </w:tc>
      </w:tr>
      <w:tr w:rsidR="00357511" w14:paraId="7440F366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7C4C8B30" w14:textId="2ACF62C8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2799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1F84AB52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center"/>
          </w:tcPr>
          <w:p w14:paraId="3FAD3E6F" w14:textId="77777777" w:rsidR="00357511" w:rsidRDefault="00357511" w:rsidP="00357511">
            <w:pPr>
              <w:jc w:val="center"/>
            </w:pPr>
          </w:p>
        </w:tc>
      </w:tr>
      <w:tr w:rsidR="00357511" w14:paraId="5009870E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7AC69067" w14:textId="710D5544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2866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2E9EC577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1C0A3E6C" w14:textId="77777777" w:rsidR="00357511" w:rsidRDefault="00357511" w:rsidP="00357511">
            <w:pPr>
              <w:jc w:val="center"/>
            </w:pPr>
          </w:p>
        </w:tc>
      </w:tr>
      <w:tr w:rsidR="00357511" w14:paraId="3F58BDBA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188F0B6A" w14:textId="278CFDE7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3128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42B5A77E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4DE75946" w14:textId="77777777" w:rsidR="00357511" w:rsidRDefault="00357511" w:rsidP="00357511">
            <w:pPr>
              <w:jc w:val="center"/>
            </w:pPr>
          </w:p>
        </w:tc>
      </w:tr>
      <w:tr w:rsidR="00357511" w14:paraId="308CBB02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4A73669B" w14:textId="66F5457B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3209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48342093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12D28032" w14:textId="77777777" w:rsidR="00357511" w:rsidRDefault="00357511" w:rsidP="00357511">
            <w:pPr>
              <w:jc w:val="center"/>
            </w:pPr>
          </w:p>
        </w:tc>
      </w:tr>
      <w:tr w:rsidR="00357511" w14:paraId="01B37AB8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21EF0216" w14:textId="6A777339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2826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692FCEF8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6A23FD26" w14:textId="77777777" w:rsidR="00357511" w:rsidRDefault="00357511" w:rsidP="00357511">
            <w:pPr>
              <w:jc w:val="center"/>
            </w:pPr>
          </w:p>
        </w:tc>
      </w:tr>
      <w:tr w:rsidR="00357511" w14:paraId="333B8997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5D778523" w14:textId="038C2EFF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2894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4D3B7492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7CF3E23F" w14:textId="77777777" w:rsidR="00357511" w:rsidRDefault="00357511" w:rsidP="00357511">
            <w:pPr>
              <w:jc w:val="center"/>
            </w:pPr>
          </w:p>
        </w:tc>
      </w:tr>
      <w:tr w:rsidR="00357511" w14:paraId="7E029A4B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0E1A45B1" w14:textId="33F3A595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3000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20F056FE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3F4610E3" w14:textId="77777777" w:rsidR="00357511" w:rsidRDefault="00357511" w:rsidP="00357511">
            <w:pPr>
              <w:jc w:val="center"/>
            </w:pPr>
          </w:p>
        </w:tc>
      </w:tr>
      <w:tr w:rsidR="00357511" w14:paraId="59EBC8BF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44E63A8A" w14:textId="252420C5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2846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4F608D62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461CCCDB" w14:textId="77777777" w:rsidR="00357511" w:rsidRDefault="00357511" w:rsidP="00357511">
            <w:pPr>
              <w:jc w:val="center"/>
            </w:pPr>
          </w:p>
        </w:tc>
      </w:tr>
      <w:tr w:rsidR="00357511" w14:paraId="0E1B479E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45812366" w14:textId="7609DEA9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3146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0637DBFF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center"/>
          </w:tcPr>
          <w:p w14:paraId="27FF743E" w14:textId="77777777" w:rsidR="00357511" w:rsidRDefault="00357511" w:rsidP="00357511">
            <w:pPr>
              <w:jc w:val="center"/>
            </w:pPr>
          </w:p>
        </w:tc>
      </w:tr>
      <w:tr w:rsidR="00357511" w14:paraId="4E8F63EF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47972AC0" w14:textId="73AFE2F7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3167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0D4FE3FD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center"/>
          </w:tcPr>
          <w:p w14:paraId="4CEA2B63" w14:textId="77777777" w:rsidR="00357511" w:rsidRDefault="00357511" w:rsidP="00357511">
            <w:pPr>
              <w:jc w:val="center"/>
            </w:pPr>
          </w:p>
        </w:tc>
      </w:tr>
      <w:tr w:rsidR="00357511" w14:paraId="49F8A4CE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6DF9A209" w14:textId="3DA31B63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2817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1CCA27C9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12650EE2" w14:textId="77777777" w:rsidR="00357511" w:rsidRDefault="00357511" w:rsidP="00357511">
            <w:pPr>
              <w:jc w:val="center"/>
            </w:pPr>
          </w:p>
        </w:tc>
      </w:tr>
      <w:tr w:rsidR="00357511" w14:paraId="370289F3" w14:textId="77777777" w:rsidTr="00564C6C">
        <w:trPr>
          <w:jc w:val="center"/>
        </w:trPr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62D74F39" w14:textId="355E6FF8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2932</w:t>
            </w: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7907161F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tcBorders>
              <w:bottom w:val="single" w:sz="4" w:space="0" w:color="auto"/>
            </w:tcBorders>
            <w:vAlign w:val="bottom"/>
          </w:tcPr>
          <w:p w14:paraId="1FE889FE" w14:textId="77777777" w:rsidR="00357511" w:rsidRDefault="00357511" w:rsidP="00357511">
            <w:pPr>
              <w:jc w:val="center"/>
            </w:pPr>
          </w:p>
        </w:tc>
      </w:tr>
      <w:tr w:rsidR="00357511" w14:paraId="707B8938" w14:textId="77777777" w:rsidTr="00564C6C">
        <w:trPr>
          <w:jc w:val="center"/>
        </w:trPr>
        <w:tc>
          <w:tcPr>
            <w:tcW w:w="1838" w:type="dxa"/>
            <w:shd w:val="clear" w:color="auto" w:fill="D1D1D1" w:themeFill="background2" w:themeFillShade="E6"/>
            <w:vAlign w:val="bottom"/>
          </w:tcPr>
          <w:p w14:paraId="7772FD59" w14:textId="02FA501E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3130</w:t>
            </w: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116E49E1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shd w:val="clear" w:color="auto" w:fill="D1D1D1" w:themeFill="background2" w:themeFillShade="E6"/>
            <w:vAlign w:val="bottom"/>
          </w:tcPr>
          <w:p w14:paraId="4F14EAAB" w14:textId="77777777" w:rsidR="00357511" w:rsidRDefault="00357511" w:rsidP="00357511">
            <w:pPr>
              <w:jc w:val="center"/>
            </w:pPr>
          </w:p>
        </w:tc>
      </w:tr>
      <w:tr w:rsidR="00357511" w14:paraId="313FCEBD" w14:textId="77777777" w:rsidTr="00564C6C">
        <w:trPr>
          <w:jc w:val="center"/>
        </w:trPr>
        <w:tc>
          <w:tcPr>
            <w:tcW w:w="1838" w:type="dxa"/>
            <w:vAlign w:val="bottom"/>
          </w:tcPr>
          <w:p w14:paraId="4E4C2726" w14:textId="57E04C43" w:rsidR="00357511" w:rsidRDefault="00357511" w:rsidP="00357511">
            <w:pPr>
              <w:jc w:val="center"/>
            </w:pPr>
            <w:r>
              <w:rPr>
                <w:rFonts w:ascii="Aptos Narrow" w:hAnsi="Aptos Narrow"/>
                <w:color w:val="000000"/>
              </w:rPr>
              <w:t>3133</w:t>
            </w:r>
          </w:p>
        </w:tc>
        <w:tc>
          <w:tcPr>
            <w:tcW w:w="6775" w:type="dxa"/>
            <w:vAlign w:val="bottom"/>
          </w:tcPr>
          <w:p w14:paraId="5A86B5BE" w14:textId="77777777" w:rsidR="00357511" w:rsidRDefault="00357511" w:rsidP="00357511">
            <w:pPr>
              <w:jc w:val="center"/>
            </w:pPr>
          </w:p>
        </w:tc>
        <w:tc>
          <w:tcPr>
            <w:tcW w:w="6775" w:type="dxa"/>
            <w:vAlign w:val="center"/>
          </w:tcPr>
          <w:p w14:paraId="7CF72B29" w14:textId="77777777" w:rsidR="00357511" w:rsidRDefault="00357511" w:rsidP="00357511">
            <w:pPr>
              <w:jc w:val="center"/>
            </w:pPr>
          </w:p>
        </w:tc>
      </w:tr>
    </w:tbl>
    <w:p w14:paraId="3EE1E2D9" w14:textId="77777777" w:rsidR="00EF5072" w:rsidRDefault="00EF5072" w:rsidP="005606A6"/>
    <w:sectPr w:rsidR="00EF5072" w:rsidSect="00EF50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72"/>
    <w:rsid w:val="000071C6"/>
    <w:rsid w:val="00063405"/>
    <w:rsid w:val="000C0C27"/>
    <w:rsid w:val="000C306A"/>
    <w:rsid w:val="000D2FCD"/>
    <w:rsid w:val="001301E3"/>
    <w:rsid w:val="00146908"/>
    <w:rsid w:val="00161A46"/>
    <w:rsid w:val="00166022"/>
    <w:rsid w:val="00172A06"/>
    <w:rsid w:val="00206DBF"/>
    <w:rsid w:val="002277DA"/>
    <w:rsid w:val="00291206"/>
    <w:rsid w:val="002E4B2F"/>
    <w:rsid w:val="00357511"/>
    <w:rsid w:val="003614B7"/>
    <w:rsid w:val="003948E6"/>
    <w:rsid w:val="003D575A"/>
    <w:rsid w:val="00442021"/>
    <w:rsid w:val="00483AF0"/>
    <w:rsid w:val="00494B6A"/>
    <w:rsid w:val="004D2CC9"/>
    <w:rsid w:val="005315FA"/>
    <w:rsid w:val="00540951"/>
    <w:rsid w:val="005606A6"/>
    <w:rsid w:val="0056673A"/>
    <w:rsid w:val="005A561A"/>
    <w:rsid w:val="005B7E73"/>
    <w:rsid w:val="00702D4D"/>
    <w:rsid w:val="00770E95"/>
    <w:rsid w:val="00781A0D"/>
    <w:rsid w:val="007B653B"/>
    <w:rsid w:val="007C16CC"/>
    <w:rsid w:val="008219EF"/>
    <w:rsid w:val="008227BB"/>
    <w:rsid w:val="008362C0"/>
    <w:rsid w:val="0086038B"/>
    <w:rsid w:val="008609DF"/>
    <w:rsid w:val="00924015"/>
    <w:rsid w:val="009927F8"/>
    <w:rsid w:val="009D03E2"/>
    <w:rsid w:val="00A4160B"/>
    <w:rsid w:val="00AB3DCE"/>
    <w:rsid w:val="00AE46FF"/>
    <w:rsid w:val="00AF319A"/>
    <w:rsid w:val="00B527F3"/>
    <w:rsid w:val="00B8028C"/>
    <w:rsid w:val="00B869E5"/>
    <w:rsid w:val="00BA4D08"/>
    <w:rsid w:val="00C03660"/>
    <w:rsid w:val="00CA069D"/>
    <w:rsid w:val="00D83E13"/>
    <w:rsid w:val="00DF412E"/>
    <w:rsid w:val="00E256D4"/>
    <w:rsid w:val="00EF5072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E5A0E"/>
  <w15:chartTrackingRefBased/>
  <w15:docId w15:val="{5290F881-BF85-0144-9F64-101D71A5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5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0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0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0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0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0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0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0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5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4</cp:revision>
  <cp:lastPrinted>2024-05-18T03:20:00Z</cp:lastPrinted>
  <dcterms:created xsi:type="dcterms:W3CDTF">2024-05-16T23:34:00Z</dcterms:created>
  <dcterms:modified xsi:type="dcterms:W3CDTF">2024-05-29T00:10:00Z</dcterms:modified>
</cp:coreProperties>
</file>